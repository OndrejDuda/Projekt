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A6562B" w:rsidP="00E43347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300095" cy="1280160"/>
                  <wp:effectExtent l="0" t="0" r="0" b="0"/>
                  <wp:docPr id="73" name="obrázek 73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E43347">
            <w:pPr>
              <w:spacing w:before="600" w:after="0" w:line="240" w:lineRule="auto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 w:rsidP="00E43347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22504E" w:rsidP="00E43347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Směrovací protokoly a protokol OSPF s více oblastmi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22504E" w:rsidP="00E43347">
            <w:pPr>
              <w:spacing w:after="0" w:line="240" w:lineRule="auto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Ondřej Duda</w:t>
            </w:r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A6562B" w:rsidP="001B3A46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noProof/>
                <w:sz w:val="40"/>
                <w:szCs w:val="40"/>
              </w:rPr>
              <w:drawing>
                <wp:inline distT="0" distB="0" distL="0" distR="0">
                  <wp:extent cx="4314422" cy="3311356"/>
                  <wp:effectExtent l="0" t="0" r="0" b="3810"/>
                  <wp:docPr id="74" name="obrázek 74" descr="C:\Users\Ondřej\Desktop\pro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Ondřej\Desktop\pro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011" cy="3329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 w:rsidP="00E43347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 w:rsidP="00E43347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E43347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E43347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E43347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E43347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0B0E43" w:rsidRDefault="000B0E43" w:rsidP="00E43347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E43347">
            <w:pPr>
              <w:spacing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0B0E43" w:rsidRPr="005D5EFD" w:rsidRDefault="005D5EFD" w:rsidP="00E43347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6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0B0E43">
              <w:rPr>
                <w:rFonts w:ascii="Arial Narrow" w:hAnsi="Arial Narrow" w:cs="Arial Narrow"/>
                <w:sz w:val="28"/>
                <w:szCs w:val="28"/>
              </w:rPr>
              <w:t>7</w:t>
            </w:r>
          </w:p>
        </w:tc>
      </w:tr>
    </w:tbl>
    <w:p w:rsidR="00972F5E" w:rsidRDefault="00972F5E" w:rsidP="00E43347">
      <w:pPr>
        <w:sectPr w:rsidR="00972F5E" w:rsidSect="00EF13E0">
          <w:footerReference w:type="default" r:id="rId10"/>
          <w:headerReference w:type="first" r:id="rId11"/>
          <w:footerReference w:type="first" r:id="rId12"/>
          <w:pgSz w:w="11907" w:h="16840" w:code="9"/>
          <w:pgMar w:top="1134" w:right="851" w:bottom="851" w:left="1418" w:header="709" w:footer="709" w:gutter="0"/>
          <w:pgNumType w:start="1"/>
          <w:cols w:space="708"/>
          <w:docGrid w:linePitch="326"/>
        </w:sectPr>
      </w:pPr>
    </w:p>
    <w:p w:rsidR="00E15FA1" w:rsidRPr="00EF13E0" w:rsidRDefault="00D967BB" w:rsidP="00E43347">
      <w:pPr>
        <w:pStyle w:val="Nadpis4"/>
        <w:jc w:val="both"/>
        <w:rPr>
          <w:sz w:val="28"/>
          <w:szCs w:val="28"/>
        </w:rPr>
      </w:pPr>
      <w:bookmarkStart w:id="1" w:name="_Toc472368092"/>
      <w:bookmarkStart w:id="2" w:name="_Toc472385903"/>
      <w:bookmarkStart w:id="3" w:name="_Toc472386400"/>
      <w:r w:rsidRPr="00EF13E0">
        <w:rPr>
          <w:sz w:val="28"/>
          <w:szCs w:val="28"/>
        </w:rPr>
        <w:lastRenderedPageBreak/>
        <w:t>Poděkování</w:t>
      </w:r>
      <w:bookmarkEnd w:id="1"/>
      <w:bookmarkEnd w:id="2"/>
      <w:bookmarkEnd w:id="3"/>
    </w:p>
    <w:p w:rsidR="00785D1B" w:rsidRDefault="00972F5E" w:rsidP="00E43347">
      <w:r>
        <w:t>Tímto bych chtěl poděkovat všem učitelům, kteří mi při vývoji tohoto projektu po</w:t>
      </w:r>
      <w:r w:rsidR="006A2DFF">
        <w:t>máhali, nejvíce panu učiteli Ing. Petru Grussmanovi ohledně návrhu sítě. Na závěr bych také rád poděkoval spolužákům za případné poznámky pro vylepšení tohoto projektu.</w:t>
      </w:r>
    </w:p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785D1B" w:rsidRDefault="00785D1B" w:rsidP="00E43347"/>
    <w:p w:rsidR="004A12E0" w:rsidRPr="00EF13E0" w:rsidRDefault="008B6730" w:rsidP="00E43347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EF13E0">
        <w:rPr>
          <w:rStyle w:val="Pokec"/>
          <w:color w:val="auto"/>
        </w:rPr>
        <w:t xml:space="preserve">Prohlašuji, že jsem závěrečnou práci vypracoval samostatně a uvedl veškeré použité </w:t>
      </w:r>
      <w:r w:rsidRPr="00EF13E0">
        <w:rPr>
          <w:rStyle w:val="Pokec"/>
          <w:color w:val="auto"/>
        </w:rPr>
        <w:br/>
        <w:t>informační zdroje</w:t>
      </w:r>
      <w:r w:rsidR="004A12E0" w:rsidRPr="00EF13E0">
        <w:rPr>
          <w:rStyle w:val="Pokec"/>
          <w:color w:val="auto"/>
        </w:rPr>
        <w:t>.</w:t>
      </w:r>
    </w:p>
    <w:p w:rsidR="00320CEC" w:rsidRPr="00EF13E0" w:rsidRDefault="00320CEC" w:rsidP="00E43347">
      <w:pPr>
        <w:rPr>
          <w:rStyle w:val="Pokec"/>
          <w:color w:val="auto"/>
        </w:rPr>
      </w:pPr>
      <w:r w:rsidRPr="00EF13E0">
        <w:rPr>
          <w:rStyle w:val="Pokec"/>
          <w:color w:val="auto"/>
        </w:rPr>
        <w:t xml:space="preserve">Souhlasím, aby tato studijní práce byla použita k výukovým účelům na Střední průmyslové </w:t>
      </w:r>
      <w:r w:rsidRPr="00EF13E0">
        <w:rPr>
          <w:rStyle w:val="Pokec"/>
          <w:color w:val="auto"/>
        </w:rPr>
        <w:br/>
        <w:t xml:space="preserve">a umělecké škole v Opavě, Praskova </w:t>
      </w:r>
      <w:r w:rsidRPr="00EF13E0">
        <w:t>399/8.</w:t>
      </w:r>
    </w:p>
    <w:p w:rsidR="008B6730" w:rsidRPr="00EF13E0" w:rsidRDefault="008B6730" w:rsidP="00E43347">
      <w:pPr>
        <w:spacing w:before="120"/>
        <w:rPr>
          <w:rStyle w:val="Pokec"/>
          <w:color w:val="auto"/>
        </w:rPr>
      </w:pPr>
      <w:r w:rsidRPr="00EF13E0">
        <w:rPr>
          <w:rStyle w:val="Pokec"/>
          <w:color w:val="auto"/>
        </w:rPr>
        <w:t xml:space="preserve">V Opavě </w:t>
      </w:r>
      <w:r w:rsidR="00EF13E0" w:rsidRPr="00EF13E0">
        <w:rPr>
          <w:rStyle w:val="Pokec"/>
          <w:color w:val="auto"/>
        </w:rPr>
        <w:t>17. ledna 2017</w:t>
      </w:r>
      <w:r w:rsidR="00EF13E0">
        <w:rPr>
          <w:rStyle w:val="Pokec"/>
          <w:color w:val="auto"/>
        </w:rPr>
        <w:t>.</w:t>
      </w:r>
    </w:p>
    <w:p w:rsidR="00294C06" w:rsidRPr="008B6730" w:rsidRDefault="004A12E0" w:rsidP="00E43347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Default="00896E56" w:rsidP="00E43347">
      <w:pPr>
        <w:rPr>
          <w:b/>
          <w:sz w:val="28"/>
          <w:szCs w:val="28"/>
        </w:rPr>
      </w:pPr>
      <w:bookmarkStart w:id="4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4"/>
      <w:r w:rsidR="00D12AB2">
        <w:rPr>
          <w:b/>
          <w:sz w:val="28"/>
          <w:szCs w:val="28"/>
        </w:rPr>
        <w:t>NOTACE</w:t>
      </w:r>
    </w:p>
    <w:p w:rsidR="001B3080" w:rsidRDefault="00EF4B87" w:rsidP="00E43347">
      <w:r>
        <w:t>Pro</w:t>
      </w:r>
      <w:r w:rsidR="00A24EB9">
        <w:t>jekt se zabývá pře</w:t>
      </w:r>
      <w:r>
        <w:t>rozdělením</w:t>
      </w:r>
      <w:r w:rsidR="00A24EB9">
        <w:t xml:space="preserve"> směrovacích protokolů RIP a EIGRP v novějším protokolu OSPF, ve kterém jsou tyto protokoly rozděleny do oblastí. P</w:t>
      </w:r>
      <w:r>
        <w:t>rotokol OSPF</w:t>
      </w:r>
      <w:r w:rsidR="00A24EB9">
        <w:t xml:space="preserve"> s více oblastmi</w:t>
      </w:r>
      <w:r w:rsidR="006D7F59">
        <w:t xml:space="preserve"> slouží pro</w:t>
      </w:r>
      <w:r>
        <w:t xml:space="preserve"> rozdělení sítě do menších častí, které se stávají subdoménami k hlavní doméně</w:t>
      </w:r>
      <w:r w:rsidR="00A24EB9">
        <w:t xml:space="preserve"> představované jako hlavní část sítě. Směrovací protokoly RIP a EIGRP</w:t>
      </w:r>
      <w:r>
        <w:t xml:space="preserve"> jsou přerozděleny </w:t>
      </w:r>
      <w:r w:rsidR="00A24EB9">
        <w:t xml:space="preserve">do </w:t>
      </w:r>
      <w:r>
        <w:t>základní oblasti nazývané jako páteř</w:t>
      </w:r>
      <w:r w:rsidR="0052366A">
        <w:t xml:space="preserve"> (backbone)</w:t>
      </w:r>
      <w:r>
        <w:t>.</w:t>
      </w:r>
      <w:r w:rsidR="00A24EB9">
        <w:t xml:space="preserve"> </w:t>
      </w:r>
      <w:r w:rsidR="006D7F59">
        <w:t>Mezi další aplikované technologie patří</w:t>
      </w:r>
      <w:r w:rsidR="00A24EB9">
        <w:t xml:space="preserve"> DHCP protokol, sloužící k rozdělení adres na vzdálené koncové zařízení</w:t>
      </w:r>
      <w:r w:rsidR="001B3080">
        <w:t xml:space="preserve">, virtuální LAN, subporty a </w:t>
      </w:r>
      <w:r w:rsidR="0052366A">
        <w:t>STP protokol</w:t>
      </w:r>
      <w:r w:rsidR="001B3080">
        <w:t>. Součástí každé kapitoly</w:t>
      </w:r>
      <w:r w:rsidR="006D7F59">
        <w:t xml:space="preserve"> práce</w:t>
      </w:r>
      <w:r w:rsidR="001B3080">
        <w:t xml:space="preserve"> je teoretická i praktická část.</w:t>
      </w:r>
    </w:p>
    <w:p w:rsidR="00E805D8" w:rsidRPr="00E805D8" w:rsidRDefault="001B3080" w:rsidP="00E43347">
      <w:r>
        <w:t>Klíčová slova: OSPF, STP, DHCP, EIGRP, RIP, VLAN</w:t>
      </w:r>
      <w:r w:rsidR="00A24EB9">
        <w:t xml:space="preserve">  </w:t>
      </w:r>
      <w:r w:rsidR="00EF4B87">
        <w:t xml:space="preserve">  </w:t>
      </w:r>
    </w:p>
    <w:p w:rsidR="00EF13E0" w:rsidRDefault="00EF13E0" w:rsidP="00E43347">
      <w:pPr>
        <w:rPr>
          <w:b/>
        </w:rPr>
      </w:pPr>
    </w:p>
    <w:p w:rsidR="001B3080" w:rsidRPr="00E43347" w:rsidRDefault="001B3080" w:rsidP="00E43347">
      <w:pPr>
        <w:rPr>
          <w:rStyle w:val="Pokec"/>
          <w:b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1B3080">
        <w:rPr>
          <w:b/>
        </w:rPr>
        <w:t>ANNOTATION</w:t>
      </w:r>
      <w:r>
        <w:tab/>
      </w:r>
    </w:p>
    <w:p w:rsidR="00F03DA6" w:rsidRPr="00E43347" w:rsidRDefault="006D7F59" w:rsidP="00E43347">
      <w:pPr>
        <w:rPr>
          <w:color w:val="FF0000"/>
          <w:lang w:val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43347">
        <w:rPr>
          <w:lang w:val="en-US"/>
        </w:rPr>
        <w:t>The project is concerned with redistribution of RIP and EIGRP routing protocols</w:t>
      </w:r>
      <w:r w:rsidR="00DA77F6" w:rsidRPr="00E43347">
        <w:rPr>
          <w:lang w:val="en-US"/>
        </w:rPr>
        <w:t xml:space="preserve"> into newer protocol OSPT. OSPF protocol is used for dividing the network into smaller parts which becomes sub-domains of the main domain. Routing protocols RIP and EIGRP are redistributed into primary network (backbone). Another used technologies are DHCP protocol for </w:t>
      </w:r>
      <w:r w:rsidR="00E43347">
        <w:rPr>
          <w:lang w:val="en-US"/>
        </w:rPr>
        <w:t>end de</w:t>
      </w:r>
      <w:r w:rsidR="00DA77F6" w:rsidRPr="00E43347">
        <w:rPr>
          <w:lang w:val="en-US"/>
        </w:rPr>
        <w:t xml:space="preserve">vice </w:t>
      </w:r>
      <w:r w:rsidR="00E43347" w:rsidRPr="00E43347">
        <w:rPr>
          <w:lang w:val="en-US"/>
        </w:rPr>
        <w:t>addresses</w:t>
      </w:r>
      <w:r w:rsidR="00DA77F6" w:rsidRPr="00E43347">
        <w:rPr>
          <w:lang w:val="en-US"/>
        </w:rPr>
        <w:t xml:space="preserve"> distribution</w:t>
      </w:r>
      <w:r w:rsidR="00E43347" w:rsidRPr="00E43347">
        <w:rPr>
          <w:lang w:val="en-US"/>
        </w:rPr>
        <w:t xml:space="preserve">, </w:t>
      </w:r>
      <w:r w:rsidR="00DA77F6" w:rsidRPr="00E43347">
        <w:rPr>
          <w:lang w:val="en-US"/>
        </w:rPr>
        <w:t xml:space="preserve">virtual LAN, </w:t>
      </w:r>
      <w:r w:rsidR="00E43347" w:rsidRPr="00E43347">
        <w:rPr>
          <w:lang w:val="en-US"/>
        </w:rPr>
        <w:t>sub interfaces</w:t>
      </w:r>
      <w:r w:rsidR="00DA77F6" w:rsidRPr="00E43347">
        <w:rPr>
          <w:lang w:val="en-US"/>
        </w:rPr>
        <w:t xml:space="preserve"> and spanning-tree protocol. Every chapter includes also theoretical and practical part.   </w:t>
      </w:r>
      <w:r w:rsidR="00DA77F6" w:rsidRPr="00E43347">
        <w:rPr>
          <w:lang w:val="en-US"/>
        </w:rPr>
        <w:tab/>
      </w:r>
    </w:p>
    <w:p w:rsidR="00E43347" w:rsidRPr="00E43347" w:rsidRDefault="00E43347" w:rsidP="00E43347">
      <w:pPr>
        <w:rPr>
          <w:lang w:val="en-US"/>
        </w:rPr>
      </w:pPr>
      <w:r w:rsidRPr="00E43347">
        <w:rPr>
          <w:lang w:val="en-US"/>
        </w:rPr>
        <w:t xml:space="preserve">Keywords: OSPF, STP, DHCP, EIGRP, RIP, VLAN    </w:t>
      </w:r>
    </w:p>
    <w:p w:rsidR="005F3335" w:rsidRDefault="005F3335" w:rsidP="00E43347"/>
    <w:p w:rsidR="00F03DA6" w:rsidRDefault="00F03DA6" w:rsidP="00E43347"/>
    <w:p w:rsidR="00294C06" w:rsidRPr="00A6562B" w:rsidRDefault="00294C06" w:rsidP="00E43347">
      <w:pPr>
        <w:tabs>
          <w:tab w:val="left" w:pos="7088"/>
        </w:tabs>
        <w:rPr>
          <w:rStyle w:val="Pokec"/>
          <w:color w:val="auto"/>
        </w:rPr>
      </w:pPr>
    </w:p>
    <w:p w:rsidR="00294C06" w:rsidRDefault="00294C06" w:rsidP="00E43347"/>
    <w:p w:rsidR="00B05EA9" w:rsidRDefault="00F03DA6" w:rsidP="00E43347">
      <w:pPr>
        <w:pStyle w:val="Nadpis-Obsah"/>
        <w:pageBreakBefore/>
        <w:spacing w:line="276" w:lineRule="auto"/>
        <w:jc w:val="both"/>
        <w:rPr>
          <w:noProof/>
        </w:rPr>
      </w:pPr>
      <w:bookmarkStart w:id="5" w:name="_Toc37577729"/>
      <w:bookmarkStart w:id="6" w:name="_Toc88120440"/>
      <w:bookmarkStart w:id="7" w:name="_Toc88120677"/>
      <w:bookmarkStart w:id="8" w:name="_Toc88120889"/>
      <w:bookmarkStart w:id="9" w:name="_Toc88120993"/>
      <w:bookmarkStart w:id="10" w:name="_Toc88121036"/>
      <w:bookmarkStart w:id="11" w:name="_Toc88121173"/>
      <w:bookmarkStart w:id="12" w:name="_Toc88121547"/>
      <w:bookmarkStart w:id="13" w:name="_Toc88121604"/>
      <w:bookmarkStart w:id="14" w:name="_Toc88121742"/>
      <w:bookmarkStart w:id="15" w:name="_Toc88122008"/>
      <w:bookmarkStart w:id="16" w:name="_Toc88124611"/>
      <w:bookmarkStart w:id="17" w:name="_Toc88124648"/>
      <w:bookmarkStart w:id="18" w:name="_Toc88124798"/>
      <w:bookmarkStart w:id="19" w:name="_Toc88125781"/>
      <w:bookmarkStart w:id="20" w:name="_Toc88126301"/>
      <w:bookmarkStart w:id="21" w:name="_Toc88126452"/>
      <w:bookmarkStart w:id="22" w:name="_Toc88126519"/>
      <w:bookmarkStart w:id="23" w:name="_Toc88126548"/>
      <w:bookmarkStart w:id="24" w:name="_Toc88126764"/>
      <w:bookmarkStart w:id="25" w:name="_Toc88126854"/>
      <w:bookmarkStart w:id="26" w:name="_Toc88127095"/>
      <w:bookmarkStart w:id="27" w:name="_Toc88127138"/>
      <w:bookmarkStart w:id="28" w:name="_Toc88128503"/>
      <w:bookmarkStart w:id="29" w:name="_Toc107634140"/>
      <w:bookmarkStart w:id="30" w:name="_Toc107635157"/>
      <w:r>
        <w:lastRenderedPageBreak/>
        <w:t>OBSAH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E9780B">
        <w:rPr>
          <w:b w:val="0"/>
          <w:bCs w:val="0"/>
          <w:szCs w:val="36"/>
        </w:rPr>
        <w:fldChar w:fldCharType="begin"/>
      </w:r>
      <w:r w:rsidRPr="00E9780B">
        <w:rPr>
          <w:bCs w:val="0"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 w:val="0"/>
          <w:szCs w:val="36"/>
        </w:rPr>
        <w:fldChar w:fldCharType="separate"/>
      </w:r>
    </w:p>
    <w:p w:rsidR="00B05EA9" w:rsidRDefault="00B05EA9">
      <w:pPr>
        <w:pStyle w:val="Obsah5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86400" w:history="1">
        <w:r w:rsidRPr="007E39D4">
          <w:rPr>
            <w:rStyle w:val="Hypertextovodkaz"/>
            <w:noProof/>
          </w:rPr>
          <w:t>Poděkování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_Toc472386400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5EA9" w:rsidRDefault="00B05EA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86401" w:history="1">
        <w:r w:rsidRPr="007E39D4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86402" w:history="1">
        <w:r w:rsidRPr="007E39D4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E39D4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86403" w:history="1">
        <w:r w:rsidRPr="007E39D4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E39D4">
          <w:rPr>
            <w:rStyle w:val="Hypertextovodkaz"/>
          </w:rPr>
          <w:t>Historie směrovacích protokolů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bookmarkStart w:id="31" w:name="_GoBack"/>
    <w:bookmarkEnd w:id="31"/>
    <w:p w:rsidR="00B05EA9" w:rsidRDefault="00B05EA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007E39D4">
        <w:rPr>
          <w:rStyle w:val="Hypertextovodkaz"/>
        </w:rPr>
        <w:fldChar w:fldCharType="begin"/>
      </w:r>
      <w:r w:rsidRPr="007E39D4">
        <w:rPr>
          <w:rStyle w:val="Hypertextovodkaz"/>
        </w:rPr>
        <w:instrText xml:space="preserve"> </w:instrText>
      </w:r>
      <w:r>
        <w:instrText>HYPERLINK \l "_Toc472386407"</w:instrText>
      </w:r>
      <w:r w:rsidRPr="007E39D4">
        <w:rPr>
          <w:rStyle w:val="Hypertextovodkaz"/>
        </w:rPr>
        <w:instrText xml:space="preserve"> </w:instrText>
      </w:r>
      <w:r w:rsidRPr="007E39D4">
        <w:rPr>
          <w:rStyle w:val="Hypertextovodkaz"/>
        </w:rPr>
      </w:r>
      <w:r w:rsidRPr="007E39D4">
        <w:rPr>
          <w:rStyle w:val="Hypertextovodkaz"/>
        </w:rPr>
        <w:fldChar w:fldCharType="separate"/>
      </w:r>
      <w:r w:rsidRPr="007E39D4">
        <w:rPr>
          <w:rStyle w:val="Hypertextovodkaz"/>
        </w:rPr>
        <w:t>1.1.2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7E39D4">
        <w:rPr>
          <w:rStyle w:val="Hypertextovodkaz"/>
        </w:rPr>
        <w:t>Enhaced Interior Gateway Routing Protocol (EIGRP)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_Toc472386407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  <w:r w:rsidRPr="007E39D4">
        <w:rPr>
          <w:rStyle w:val="Hypertextovodkaz"/>
        </w:rPr>
        <w:fldChar w:fldCharType="end"/>
      </w:r>
    </w:p>
    <w:p w:rsidR="00B05EA9" w:rsidRDefault="00B05EA9">
      <w:pPr>
        <w:pStyle w:val="Obsah4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08" w:history="1">
        <w:r w:rsidRPr="007E39D4">
          <w:rPr>
            <w:rStyle w:val="Hypertextovodkaz"/>
          </w:rPr>
          <w:t>1.1.2.1.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Základní termíny ve směrovacím protokolu EIGRP: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09" w:history="1">
        <w:r w:rsidRPr="007E39D4">
          <w:rPr>
            <w:rStyle w:val="Hypertextovodkaz"/>
          </w:rPr>
          <w:t>1.1.2.2.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Pakety posílané v EIGRP: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10" w:history="1">
        <w:r w:rsidRPr="007E39D4">
          <w:rPr>
            <w:rStyle w:val="Hypertextovodkaz"/>
          </w:rPr>
          <w:t>1.1.2.3.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Tabulky pro EIGRP: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11" w:history="1">
        <w:r w:rsidRPr="007E39D4">
          <w:rPr>
            <w:rStyle w:val="Hypertextovodkaz"/>
          </w:rPr>
          <w:t>1.1.2.4.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Výhody oproti protokolu RIP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12" w:history="1">
        <w:r w:rsidRPr="007E39D4">
          <w:rPr>
            <w:rStyle w:val="Hypertextovodkaz"/>
          </w:rPr>
          <w:t>1.1.3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Open Shortest Path First (OSPF)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13" w:history="1">
        <w:r w:rsidRPr="007E39D4">
          <w:rPr>
            <w:rStyle w:val="Hypertextovodkaz"/>
          </w:rPr>
          <w:t>1.1.3.1.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Základní typy oblastí OSPF protokolu: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14" w:history="1">
        <w:r w:rsidRPr="007E39D4">
          <w:rPr>
            <w:rStyle w:val="Hypertextovodkaz"/>
          </w:rPr>
          <w:t>1.1.3.2.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Tabulky pro OSPF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15" w:history="1">
        <w:r w:rsidRPr="007E39D4">
          <w:rPr>
            <w:rStyle w:val="Hypertextovodkaz"/>
          </w:rPr>
          <w:t>1.1.3.3.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Typy směrovačů v OSPF síti: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16" w:history="1">
        <w:r w:rsidRPr="007E39D4">
          <w:rPr>
            <w:rStyle w:val="Hypertextovodkaz"/>
          </w:rPr>
          <w:t>1.1.3.4.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Typy sítí v OSPF: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17" w:history="1">
        <w:r w:rsidRPr="007E39D4">
          <w:rPr>
            <w:rStyle w:val="Hypertextovodkaz"/>
          </w:rPr>
          <w:t>1.1.3.5.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LSA v OSPF (základní komunikace):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86418" w:history="1">
        <w:r w:rsidRPr="007E39D4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E39D4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86419" w:history="1">
        <w:r w:rsidRPr="007E39D4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E39D4">
          <w:rPr>
            <w:rStyle w:val="Hypertextovodkaz"/>
          </w:rPr>
          <w:t>Zařízení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20" w:history="1">
        <w:r w:rsidRPr="007E39D4">
          <w:rPr>
            <w:rStyle w:val="Hypertextovodkaz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Směrovač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21" w:history="1">
        <w:r w:rsidRPr="007E39D4">
          <w:rPr>
            <w:rStyle w:val="Hypertextovodkaz"/>
          </w:rPr>
          <w:t>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Přepínač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86422" w:history="1">
        <w:r w:rsidRPr="007E39D4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E39D4">
          <w:rPr>
            <w:rStyle w:val="Hypertextovodkaz"/>
          </w:rPr>
          <w:t>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23" w:history="1">
        <w:r w:rsidRPr="007E39D4">
          <w:rPr>
            <w:rStyle w:val="Hypertextovodkaz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Dynamic Host Configuration Protocol (DHCP)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86424" w:history="1">
        <w:r w:rsidRPr="007E39D4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E39D4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86425" w:history="1">
        <w:r w:rsidRPr="007E39D4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E39D4">
          <w:rPr>
            <w:rStyle w:val="Hypertextovodkaz"/>
          </w:rPr>
          <w:t>Topologie sítě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86426" w:history="1">
        <w:r w:rsidRPr="007E39D4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E39D4">
          <w:rPr>
            <w:rStyle w:val="Hypertextovodkaz"/>
          </w:rPr>
          <w:t>Základ sítě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27" w:history="1">
        <w:r w:rsidRPr="007E39D4">
          <w:rPr>
            <w:rStyle w:val="Hypertextovodkaz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DHCP server: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28" w:history="1">
        <w:r w:rsidRPr="007E39D4">
          <w:rPr>
            <w:rStyle w:val="Hypertextovodkaz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OSPF v hlavní síti: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86429" w:history="1">
        <w:r w:rsidRPr="007E39D4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E39D4">
          <w:rPr>
            <w:rStyle w:val="Hypertextovodkaz"/>
          </w:rPr>
          <w:t>Směrovací protokol RIP (Směrovací Informační Protokol)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30" w:history="1">
        <w:r w:rsidRPr="007E39D4">
          <w:rPr>
            <w:rStyle w:val="Hypertextovodkaz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Routing Information Protocol v podsíti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31" w:history="1">
        <w:r w:rsidRPr="007E39D4">
          <w:rPr>
            <w:rStyle w:val="Hypertextovodkaz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DHCP Forwarder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86432" w:history="1">
        <w:r w:rsidRPr="007E39D4">
          <w:rPr>
            <w:rStyle w:val="Hypertextovodkaz"/>
          </w:rPr>
          <w:t>3.4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E39D4">
          <w:rPr>
            <w:rStyle w:val="Hypertextovodkaz"/>
          </w:rPr>
          <w:t>Enhanced Interior Gateway Routing Protocol (EIGRP) podsíť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33" w:history="1">
        <w:r w:rsidRPr="007E39D4">
          <w:rPr>
            <w:rStyle w:val="Hypertextovodkaz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EIGRP síťování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86434" w:history="1">
        <w:r w:rsidRPr="007E39D4">
          <w:rPr>
            <w:rStyle w:val="Hypertextovodkaz"/>
          </w:rPr>
          <w:t>3.5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E39D4">
          <w:rPr>
            <w:rStyle w:val="Hypertextovodkaz"/>
          </w:rPr>
          <w:t>Open Shortest Path First (OSPF) podsíť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86435" w:history="1">
        <w:r w:rsidRPr="007E39D4">
          <w:rPr>
            <w:rStyle w:val="Hypertextovodkaz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E39D4">
          <w:rPr>
            <w:rStyle w:val="Hypertextovodkaz"/>
          </w:rPr>
          <w:t>OSPF síťování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86436" w:history="1">
        <w:r w:rsidRPr="007E39D4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E39D4">
          <w:rPr>
            <w:rStyle w:val="Hypertextovodkaz"/>
          </w:rPr>
          <w:t>redistribuce směrovacích protokolů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86437" w:history="1">
        <w:r w:rsidRPr="007E39D4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E39D4">
          <w:rPr>
            <w:rStyle w:val="Hypertextovodkaz"/>
          </w:rPr>
          <w:t>RIP do OSPF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86438" w:history="1">
        <w:r w:rsidRPr="007E39D4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7E39D4">
          <w:rPr>
            <w:rStyle w:val="Hypertextovodkaz"/>
          </w:rPr>
          <w:t>EIGRP do OSPF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86439" w:history="1">
        <w:r w:rsidRPr="007E39D4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05EA9" w:rsidRDefault="00B05EA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86440" w:history="1">
        <w:r w:rsidRPr="007E39D4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_Toc472386440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F03DA6" w:rsidRDefault="00F03DA6" w:rsidP="00E43347">
      <w:pPr>
        <w:pStyle w:val="Obsah2"/>
        <w:spacing w:line="276" w:lineRule="auto"/>
        <w:jc w:val="both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E43347" w:rsidP="00E43347">
      <w:pPr>
        <w:pStyle w:val="Nadpis"/>
        <w:jc w:val="both"/>
      </w:pPr>
      <w:bookmarkStart w:id="32" w:name="_Toc472386401"/>
      <w:r>
        <w:lastRenderedPageBreak/>
        <w:t>Ú</w:t>
      </w:r>
      <w:r w:rsidR="00756E7C">
        <w:t>vod</w:t>
      </w:r>
      <w:bookmarkEnd w:id="32"/>
    </w:p>
    <w:p w:rsidR="00932154" w:rsidRDefault="00932154" w:rsidP="00E43347">
      <w:r>
        <w:t>Zvětšení počtu koncových zařízení v 90. letech vedlo k nárůstu sít</w:t>
      </w:r>
      <w:r w:rsidR="00CC0C7A">
        <w:t>í a jejich vyšší složitosti. To</w:t>
      </w:r>
      <w:r>
        <w:t xml:space="preserve"> si vyžádalo vznik nových protokolů, které tyto rozsáhlé sítě dělí do menších celků, což vede k jisté míře zpřehlednění, nižší zátěži sítě a k její větší stabilitě. Nové technologie zároveň zajistily větší bezpečnost sítí a umožnily jejich vzdálené nastavení.</w:t>
      </w:r>
    </w:p>
    <w:p w:rsidR="00932154" w:rsidRDefault="00932154" w:rsidP="00E43347">
      <w:r>
        <w:t xml:space="preserve">Následující práce sleduje přechod od RIP a EIGRP protokolů k novějšímu protokolu OSPF, který nabízí široké využití v rozsáhlejších sítích. Mezi další využívané protokoly patří rovněž </w:t>
      </w:r>
      <w:r w:rsidR="00CC0C7A">
        <w:t>DHCP nebo STP, jejichž nastavení a význam budeme sledovat.</w:t>
      </w:r>
    </w:p>
    <w:p w:rsidR="00D04AE6" w:rsidRDefault="003826F1" w:rsidP="00E43347">
      <w:pPr>
        <w:pStyle w:val="Nadpis1"/>
        <w:jc w:val="both"/>
      </w:pPr>
      <w:bookmarkStart w:id="33" w:name="_Toc472386402"/>
      <w:r>
        <w:lastRenderedPageBreak/>
        <w:t>Teoretická a metodická východiska</w:t>
      </w:r>
      <w:bookmarkEnd w:id="33"/>
    </w:p>
    <w:p w:rsidR="008B5B47" w:rsidRDefault="008B5B47" w:rsidP="00E43347">
      <w:pPr>
        <w:pStyle w:val="Nadpis2"/>
        <w:jc w:val="both"/>
      </w:pPr>
      <w:bookmarkStart w:id="34" w:name="_Toc472386403"/>
      <w:r>
        <w:t>Historie směrovacích protokolů</w:t>
      </w:r>
      <w:bookmarkEnd w:id="34"/>
    </w:p>
    <w:p w:rsidR="00DA0CDC" w:rsidRDefault="00086781" w:rsidP="00E43347">
      <w:pPr>
        <w:pStyle w:val="Nadpis2"/>
        <w:numPr>
          <w:ilvl w:val="0"/>
          <w:numId w:val="0"/>
        </w:numPr>
        <w:ind w:left="5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bookmarkStart w:id="35" w:name="_Toc472368096"/>
      <w:bookmarkStart w:id="36" w:name="_Toc472385907"/>
      <w:bookmarkStart w:id="37" w:name="_Toc472385990"/>
      <w:bookmarkStart w:id="38" w:name="_Toc472386404"/>
      <w:r w:rsidR="008B5B47">
        <w:rPr>
          <w:b w:val="0"/>
          <w:sz w:val="24"/>
          <w:szCs w:val="24"/>
        </w:rPr>
        <w:t>Od vývoje prvních sítí bylo potřeba tyto sítě nějak propojit, a proto vznikly směrovací protokoly, které by mezi sebou komunikovaly a vyměňovaly by si informace ohledně topologie a celkového propojení dané sítě.</w:t>
      </w:r>
      <w:bookmarkEnd w:id="35"/>
      <w:bookmarkEnd w:id="36"/>
      <w:bookmarkEnd w:id="37"/>
      <w:bookmarkEnd w:id="38"/>
      <w:r w:rsidR="00DA0CDC">
        <w:rPr>
          <w:b w:val="0"/>
          <w:sz w:val="24"/>
          <w:szCs w:val="24"/>
        </w:rPr>
        <w:t xml:space="preserve"> </w:t>
      </w:r>
    </w:p>
    <w:p w:rsidR="00086781" w:rsidRDefault="00086781" w:rsidP="00E43347">
      <w:pPr>
        <w:pStyle w:val="Nadpis3"/>
        <w:jc w:val="both"/>
      </w:pPr>
      <w:r>
        <w:t xml:space="preserve">    </w:t>
      </w:r>
      <w:bookmarkStart w:id="39" w:name="_Toc472386405"/>
      <w:r w:rsidR="006F5411">
        <w:t>Routing information protocol</w:t>
      </w:r>
      <w:r>
        <w:t xml:space="preserve"> (RIP)</w:t>
      </w:r>
      <w:bookmarkEnd w:id="39"/>
    </w:p>
    <w:p w:rsidR="00D85DA1" w:rsidRPr="00726616" w:rsidRDefault="00086781" w:rsidP="00E43347">
      <w:pPr>
        <w:pStyle w:val="Nadpis3"/>
        <w:numPr>
          <w:ilvl w:val="0"/>
          <w:numId w:val="0"/>
        </w:numPr>
        <w:ind w:left="720"/>
        <w:jc w:val="both"/>
        <w:rPr>
          <w:b w:val="0"/>
        </w:rPr>
      </w:pPr>
      <w:r>
        <w:rPr>
          <w:b w:val="0"/>
        </w:rPr>
        <w:tab/>
      </w:r>
      <w:bookmarkStart w:id="40" w:name="_Toc472368098"/>
      <w:bookmarkStart w:id="41" w:name="_Toc472385909"/>
      <w:bookmarkStart w:id="42" w:name="_Toc472385992"/>
      <w:bookmarkStart w:id="43" w:name="_Toc472386406"/>
      <w:r w:rsidR="00DA0CDC" w:rsidRPr="00086781">
        <w:rPr>
          <w:b w:val="0"/>
        </w:rPr>
        <w:t xml:space="preserve">První </w:t>
      </w:r>
      <w:r w:rsidR="006F5411">
        <w:rPr>
          <w:b w:val="0"/>
        </w:rPr>
        <w:t>protokolem</w:t>
      </w:r>
      <w:r w:rsidR="00CC0C7A">
        <w:rPr>
          <w:b w:val="0"/>
        </w:rPr>
        <w:t xml:space="preserve"> vůbec</w:t>
      </w:r>
      <w:r w:rsidR="006F5411">
        <w:rPr>
          <w:b w:val="0"/>
        </w:rPr>
        <w:t xml:space="preserve"> se stal</w:t>
      </w:r>
      <w:r w:rsidR="00DA0CDC" w:rsidRPr="00086781">
        <w:rPr>
          <w:b w:val="0"/>
        </w:rPr>
        <w:t xml:space="preserve"> RIP (směrovací informační protokol), který měl ovšem </w:t>
      </w:r>
      <w:r w:rsidR="00CC0C7A">
        <w:rPr>
          <w:b w:val="0"/>
        </w:rPr>
        <w:t xml:space="preserve">jisté </w:t>
      </w:r>
      <w:r w:rsidR="00DA0CDC" w:rsidRPr="00086781">
        <w:rPr>
          <w:b w:val="0"/>
        </w:rPr>
        <w:t>nevýhody</w:t>
      </w:r>
      <w:r>
        <w:rPr>
          <w:b w:val="0"/>
        </w:rPr>
        <w:t xml:space="preserve">. </w:t>
      </w:r>
      <w:r w:rsidR="00DA0CDC" w:rsidRPr="00086781">
        <w:rPr>
          <w:b w:val="0"/>
        </w:rPr>
        <w:t>Největší z těchto nevýhod byla velikost sítě, kterou omezovalo 15 skoků, každý v</w:t>
      </w:r>
      <w:r w:rsidR="00CC0C7A">
        <w:rPr>
          <w:b w:val="0"/>
        </w:rPr>
        <w:t>ětší počet definoval síť jako nekonečnou svým</w:t>
      </w:r>
      <w:r w:rsidR="00DA0CDC" w:rsidRPr="00086781">
        <w:rPr>
          <w:b w:val="0"/>
        </w:rPr>
        <w:t xml:space="preserve"> počtem skoků.</w:t>
      </w:r>
      <w:r w:rsidR="008B5B47" w:rsidRPr="00086781">
        <w:rPr>
          <w:b w:val="0"/>
        </w:rPr>
        <w:t xml:space="preserve"> </w:t>
      </w:r>
      <w:r w:rsidR="00CC0C7A">
        <w:rPr>
          <w:b w:val="0"/>
        </w:rPr>
        <w:t>Protokol využívá</w:t>
      </w:r>
      <w:r w:rsidR="00DA0CDC" w:rsidRPr="00086781">
        <w:rPr>
          <w:b w:val="0"/>
        </w:rPr>
        <w:t xml:space="preserve"> </w:t>
      </w:r>
      <w:r w:rsidR="0052366A">
        <w:rPr>
          <w:b w:val="0"/>
        </w:rPr>
        <w:t xml:space="preserve">distance-vektor algoritmus </w:t>
      </w:r>
      <w:r w:rsidR="00CC0C7A">
        <w:rPr>
          <w:b w:val="0"/>
        </w:rPr>
        <w:t>a k nejkratšímu cíli pak</w:t>
      </w:r>
      <w:r w:rsidR="00DA0CDC" w:rsidRPr="00086781">
        <w:rPr>
          <w:b w:val="0"/>
        </w:rPr>
        <w:t xml:space="preserve"> Bellmanův-Fordův algoritmus, který předpoklá</w:t>
      </w:r>
      <w:r w:rsidR="00CC0C7A">
        <w:rPr>
          <w:b w:val="0"/>
        </w:rPr>
        <w:t>dá – čím více skoků, tím déle</w:t>
      </w:r>
      <w:r w:rsidR="00DA0CDC" w:rsidRPr="00086781">
        <w:rPr>
          <w:b w:val="0"/>
        </w:rPr>
        <w:t xml:space="preserve"> trvá</w:t>
      </w:r>
      <w:r w:rsidR="00CC0C7A">
        <w:rPr>
          <w:b w:val="0"/>
        </w:rPr>
        <w:t xml:space="preserve"> přechod k cíli</w:t>
      </w:r>
      <w:r w:rsidR="00DA0CDC" w:rsidRPr="00086781">
        <w:rPr>
          <w:b w:val="0"/>
        </w:rPr>
        <w:t xml:space="preserve">. </w:t>
      </w:r>
      <w:r w:rsidRPr="00086781">
        <w:rPr>
          <w:b w:val="0"/>
        </w:rPr>
        <w:t>RIP protokol vy</w:t>
      </w:r>
      <w:r w:rsidR="00CC0C7A">
        <w:rPr>
          <w:b w:val="0"/>
        </w:rPr>
        <w:t>užívá port UDP – 520 a podporuje</w:t>
      </w:r>
      <w:r w:rsidRPr="00086781">
        <w:rPr>
          <w:b w:val="0"/>
        </w:rPr>
        <w:t xml:space="preserve"> IP a IPX směrování. </w:t>
      </w:r>
      <w:r w:rsidR="00DA0CDC" w:rsidRPr="00086781">
        <w:rPr>
          <w:b w:val="0"/>
        </w:rPr>
        <w:t>Protokol posílá hello pakety</w:t>
      </w:r>
      <w:r w:rsidRPr="00086781">
        <w:rPr>
          <w:b w:val="0"/>
        </w:rPr>
        <w:t xml:space="preserve"> (aktualizační pakety)</w:t>
      </w:r>
      <w:r w:rsidR="00DA0CDC" w:rsidRPr="00086781">
        <w:rPr>
          <w:b w:val="0"/>
        </w:rPr>
        <w:t>, které akt</w:t>
      </w:r>
      <w:r w:rsidR="00CC0C7A">
        <w:rPr>
          <w:b w:val="0"/>
        </w:rPr>
        <w:t>ualizují síť každých 30 sekund. Z</w:t>
      </w:r>
      <w:r w:rsidR="00DA0CDC" w:rsidRPr="00086781">
        <w:rPr>
          <w:b w:val="0"/>
        </w:rPr>
        <w:t>počátku to nebyl problém</w:t>
      </w:r>
      <w:r w:rsidR="00CC0C7A">
        <w:rPr>
          <w:b w:val="0"/>
        </w:rPr>
        <w:t>, a proto</w:t>
      </w:r>
      <w:r w:rsidRPr="00086781">
        <w:rPr>
          <w:b w:val="0"/>
        </w:rPr>
        <w:t xml:space="preserve"> vyšla druhá verze tohoto protokolu. Druhá verze protokolu</w:t>
      </w:r>
      <w:r w:rsidR="00CC0C7A">
        <w:rPr>
          <w:b w:val="0"/>
        </w:rPr>
        <w:t xml:space="preserve"> pak</w:t>
      </w:r>
      <w:r w:rsidRPr="00086781">
        <w:rPr>
          <w:b w:val="0"/>
        </w:rPr>
        <w:t xml:space="preserve"> umožňuje </w:t>
      </w:r>
      <w:r w:rsidR="00CC0C7A">
        <w:rPr>
          <w:b w:val="0"/>
        </w:rPr>
        <w:t xml:space="preserve">vytvořit </w:t>
      </w:r>
      <w:r w:rsidRPr="00086781">
        <w:rPr>
          <w:b w:val="0"/>
        </w:rPr>
        <w:t>nesouvislé sítě a měnící se masky podsítí.</w:t>
      </w:r>
      <w:bookmarkEnd w:id="40"/>
      <w:bookmarkEnd w:id="41"/>
      <w:bookmarkEnd w:id="42"/>
      <w:bookmarkEnd w:id="43"/>
      <w:r w:rsidR="00283D18" w:rsidRPr="00086781">
        <w:rPr>
          <w:b w:val="0"/>
        </w:rPr>
        <w:tab/>
      </w:r>
    </w:p>
    <w:p w:rsidR="001F423D" w:rsidRDefault="00086781" w:rsidP="00E43347">
      <w:pPr>
        <w:pStyle w:val="Nadpis3"/>
        <w:jc w:val="both"/>
      </w:pPr>
      <w:r>
        <w:tab/>
      </w:r>
      <w:bookmarkStart w:id="44" w:name="_Toc472386407"/>
      <w:r w:rsidR="00190391">
        <w:t>Enhaced Interior Gateway Routing Protocol (EIGRP)</w:t>
      </w:r>
      <w:bookmarkEnd w:id="44"/>
    </w:p>
    <w:p w:rsidR="004266DF" w:rsidRDefault="00190391" w:rsidP="004266DF">
      <w:pPr>
        <w:ind w:left="720" w:firstLine="504"/>
      </w:pPr>
      <w:r>
        <w:t>Z důvodu nevýhod protokolu RIP byl</w:t>
      </w:r>
      <w:r w:rsidR="00CC0C7A">
        <w:t xml:space="preserve"> později</w:t>
      </w:r>
      <w:r>
        <w:t xml:space="preserve"> vytvořen protokol IGRP, který už neměl omezení pro počet skoků</w:t>
      </w:r>
      <w:r w:rsidR="00FC0C60">
        <w:t xml:space="preserve"> a </w:t>
      </w:r>
      <w:r w:rsidR="00CC0C7A">
        <w:t>to bylo jeho hlavní výhodou. Následně</w:t>
      </w:r>
      <w:r w:rsidR="00FC0C60">
        <w:t xml:space="preserve"> vznikl protokol EIGRP, který byl vytvořen jako rozšíření staršího IGRP. Mezi vytvořením těchto protokolů uběhlo bezmála 13 let. </w:t>
      </w:r>
    </w:p>
    <w:p w:rsidR="00CC0C7A" w:rsidRDefault="00FC0C60" w:rsidP="004266DF">
      <w:pPr>
        <w:ind w:left="720" w:firstLine="504"/>
      </w:pPr>
      <w:r>
        <w:t>Protokol EIGRP byl do roku 2013 do</w:t>
      </w:r>
      <w:r w:rsidR="00BB61C4">
        <w:t>stupný pouze na</w:t>
      </w:r>
      <w:r>
        <w:t xml:space="preserve"> směrovačích společnosti Cisco a měl oproti starším protokolům</w:t>
      </w:r>
      <w:r w:rsidR="00CC0C7A" w:rsidRPr="00CC0C7A">
        <w:t xml:space="preserve"> </w:t>
      </w:r>
      <w:r w:rsidR="00CC0C7A">
        <w:t>mnoho výhod</w:t>
      </w:r>
      <w:r>
        <w:t>. Největší výhodou toho protokolu byl DUAL algoritmus, který autom</w:t>
      </w:r>
      <w:r w:rsidR="00CC0C7A">
        <w:t>atický po jakékoli změně rozešlal</w:t>
      </w:r>
      <w:r>
        <w:t xml:space="preserve"> aktualizační pakety</w:t>
      </w:r>
      <w:r w:rsidR="00BB61C4">
        <w:t>,</w:t>
      </w:r>
      <w:r w:rsidR="00CC0C7A">
        <w:t xml:space="preserve"> které</w:t>
      </w:r>
      <w:r>
        <w:t xml:space="preserve"> skoro okamžitě změní směrovací tabulku</w:t>
      </w:r>
      <w:r w:rsidR="00BB61C4">
        <w:t xml:space="preserve"> a smyčky jsou téměř vyloučeny. Jedná se beztřídní protokol s lepší konverzí než IGRP. EIGRP pomocí h</w:t>
      </w:r>
      <w:r w:rsidR="00CC0C7A">
        <w:t>ello paketů hledá sousedy, kterým</w:t>
      </w:r>
      <w:r w:rsidR="00BB61C4">
        <w:t xml:space="preserve"> zasílá</w:t>
      </w:r>
      <w:r w:rsidR="00CC0C7A">
        <w:t xml:space="preserve"> pakety</w:t>
      </w:r>
      <w:r w:rsidR="00BB61C4">
        <w:t xml:space="preserve"> každých 5 sekund.</w:t>
      </w:r>
    </w:p>
    <w:p w:rsidR="00185BB0" w:rsidRDefault="00185BB0">
      <w:pPr>
        <w:spacing w:after="0" w:line="240" w:lineRule="auto"/>
        <w:jc w:val="left"/>
      </w:pPr>
      <w:r>
        <w:br w:type="page"/>
      </w:r>
    </w:p>
    <w:p w:rsidR="00185BB0" w:rsidRDefault="00185BB0" w:rsidP="00185BB0">
      <w:r>
        <w:lastRenderedPageBreak/>
        <w:t>Vzorec pro výpočet cesty:</w:t>
      </w:r>
    </w:p>
    <w:p w:rsidR="0052366A" w:rsidRPr="004266DF" w:rsidRDefault="0052366A" w:rsidP="00185BB0">
      <w:r>
        <w:t>Metric = ([(K1 * vlnová délka) + [(K2 * vlnová délka) : (256 – doba načítání)] + (K3 * zpoždění)] * [K5 : (spolehlivost + K4)]) * 256 = cca (vlnová délka + zpoždění) * 256</w:t>
      </w:r>
    </w:p>
    <w:p w:rsidR="00190391" w:rsidRDefault="00190391" w:rsidP="00E43347">
      <w:pPr>
        <w:ind w:left="720" w:firstLine="504"/>
      </w:pPr>
    </w:p>
    <w:p w:rsidR="00BB61C4" w:rsidRDefault="00BB61C4" w:rsidP="00E43347">
      <w:pPr>
        <w:pStyle w:val="Nadpis3"/>
        <w:numPr>
          <w:ilvl w:val="3"/>
          <w:numId w:val="2"/>
        </w:numPr>
        <w:jc w:val="both"/>
      </w:pPr>
      <w:bookmarkStart w:id="45" w:name="_Toc472386408"/>
      <w:r>
        <w:t>Základní termíny ve směrovacím protokolu EIGRP:</w:t>
      </w:r>
      <w:bookmarkEnd w:id="45"/>
    </w:p>
    <w:p w:rsidR="00BB61C4" w:rsidRDefault="00BB61C4" w:rsidP="00E43347">
      <w:pPr>
        <w:pStyle w:val="Odstavecseseznamem"/>
        <w:numPr>
          <w:ilvl w:val="0"/>
          <w:numId w:val="8"/>
        </w:numPr>
      </w:pPr>
      <w:r>
        <w:t>Successor – primární cesta k cíli, která</w:t>
      </w:r>
      <w:r w:rsidR="00726616">
        <w:t xml:space="preserve"> se ukládá do směrovací tabulky.</w:t>
      </w:r>
    </w:p>
    <w:p w:rsidR="00BB61C4" w:rsidRDefault="00BB61C4" w:rsidP="00E43347">
      <w:pPr>
        <w:pStyle w:val="Odstavecseseznamem"/>
        <w:numPr>
          <w:ilvl w:val="0"/>
          <w:numId w:val="8"/>
        </w:numPr>
      </w:pPr>
      <w:r>
        <w:t>Feasible successor – záložní cesta, která se ukládá do tabulky topologie</w:t>
      </w:r>
      <w:r w:rsidR="00726616">
        <w:t>.</w:t>
      </w:r>
    </w:p>
    <w:p w:rsidR="00115390" w:rsidRPr="00115390" w:rsidRDefault="00BB61C4" w:rsidP="00E43347">
      <w:pPr>
        <w:pStyle w:val="Odstavecseseznamem"/>
        <w:numPr>
          <w:ilvl w:val="0"/>
          <w:numId w:val="8"/>
        </w:numPr>
      </w:pPr>
      <w:r>
        <w:t>Feasible distance – hodnota k dosažení souseda</w:t>
      </w:r>
      <w:r w:rsidR="00726616">
        <w:t>:</w:t>
      </w:r>
    </w:p>
    <w:p w:rsidR="00115390" w:rsidRPr="00115390" w:rsidRDefault="00EA7AB4" w:rsidP="00E43347">
      <w:pPr>
        <w:ind w:left="2127"/>
      </w:pPr>
      <w:r>
        <w:t xml:space="preserve">        </w:t>
      </w:r>
      <w:r w:rsidR="00115390" w:rsidRPr="00115390">
        <w:t>P 192.168.2.64/26, 1 successors, FD is 25628160</w:t>
      </w:r>
    </w:p>
    <w:p w:rsidR="00115390" w:rsidRDefault="00EA7AB4" w:rsidP="00E43347">
      <w:pPr>
        <w:ind w:left="1418" w:firstLine="709"/>
      </w:pPr>
      <w:r>
        <w:t xml:space="preserve">        </w:t>
      </w:r>
      <w:r w:rsidR="00115390" w:rsidRPr="00115390">
        <w:t xml:space="preserve">via 192.168.2.170 </w:t>
      </w:r>
      <w:r w:rsidR="00115390" w:rsidRPr="00EA7AB4">
        <w:rPr>
          <w:color w:val="2F5496" w:themeColor="accent5" w:themeShade="BF"/>
        </w:rPr>
        <w:t>(25628160/28160)</w:t>
      </w:r>
      <w:r w:rsidR="00115390" w:rsidRPr="00115390">
        <w:t>, Vlan12</w:t>
      </w:r>
    </w:p>
    <w:p w:rsidR="00E62B7D" w:rsidRDefault="00E62B7D" w:rsidP="00E43347">
      <w:pPr>
        <w:ind w:left="1418" w:firstLine="709"/>
      </w:pPr>
    </w:p>
    <w:p w:rsidR="00EA7AB4" w:rsidRDefault="00EA7AB4" w:rsidP="00E43347">
      <w:pPr>
        <w:pStyle w:val="Nadpis3"/>
        <w:numPr>
          <w:ilvl w:val="3"/>
          <w:numId w:val="2"/>
        </w:numPr>
        <w:jc w:val="both"/>
      </w:pPr>
      <w:r>
        <w:t xml:space="preserve"> </w:t>
      </w:r>
      <w:bookmarkStart w:id="46" w:name="_Toc472386409"/>
      <w:r>
        <w:t>Pakety posílané v EIGRP:</w:t>
      </w:r>
      <w:bookmarkEnd w:id="46"/>
      <w:r>
        <w:t xml:space="preserve"> </w:t>
      </w:r>
    </w:p>
    <w:p w:rsidR="00EA7AB4" w:rsidRDefault="00EA7AB4" w:rsidP="00E43347">
      <w:pPr>
        <w:pStyle w:val="Odstavecseseznamem"/>
        <w:numPr>
          <w:ilvl w:val="0"/>
          <w:numId w:val="7"/>
        </w:numPr>
      </w:pPr>
      <w:r>
        <w:t>Hello pakety – posílají se přes multicast,</w:t>
      </w:r>
      <w:r w:rsidR="00185BB0">
        <w:t xml:space="preserve"> dále</w:t>
      </w:r>
      <w:r>
        <w:t xml:space="preserve"> identifikují nefunkční směrovače, </w:t>
      </w:r>
      <w:r w:rsidR="00BC5DAE">
        <w:t xml:space="preserve">objevují </w:t>
      </w:r>
      <w:r>
        <w:t xml:space="preserve">sousední </w:t>
      </w:r>
      <w:r w:rsidR="00BC5DAE">
        <w:t>směrovače</w:t>
      </w:r>
      <w:r w:rsidR="00185BB0">
        <w:t>.</w:t>
      </w:r>
    </w:p>
    <w:p w:rsidR="00BC5DAE" w:rsidRDefault="00BC5DAE" w:rsidP="00E43347">
      <w:pPr>
        <w:pStyle w:val="Odstavecseseznamem"/>
        <w:numPr>
          <w:ilvl w:val="0"/>
          <w:numId w:val="7"/>
        </w:numPr>
      </w:pPr>
      <w:r>
        <w:t>Query – přes multicast, zasílá se při zapnutí do aktivního stavu</w:t>
      </w:r>
      <w:r w:rsidR="00185BB0">
        <w:t>.</w:t>
      </w:r>
    </w:p>
    <w:p w:rsidR="00BC5DAE" w:rsidRDefault="00BC5DAE" w:rsidP="00E43347">
      <w:pPr>
        <w:pStyle w:val="Odstavecseseznamem"/>
        <w:numPr>
          <w:ilvl w:val="0"/>
          <w:numId w:val="7"/>
        </w:numPr>
      </w:pPr>
      <w:r>
        <w:t>Reply – přes unicast, odpověď na query</w:t>
      </w:r>
      <w:r w:rsidR="00726616">
        <w:t>.</w:t>
      </w:r>
    </w:p>
    <w:p w:rsidR="00BC5DAE" w:rsidRDefault="00BC5DAE" w:rsidP="00E43347">
      <w:pPr>
        <w:pStyle w:val="Odstavecseseznamem"/>
        <w:numPr>
          <w:ilvl w:val="0"/>
          <w:numId w:val="7"/>
        </w:numPr>
      </w:pPr>
      <w:r>
        <w:t>Update – přes multicast, sestavují topologii sítě</w:t>
      </w:r>
      <w:r w:rsidR="00726616">
        <w:t>.</w:t>
      </w:r>
    </w:p>
    <w:p w:rsidR="00B10548" w:rsidRDefault="00B10548" w:rsidP="00E43347">
      <w:pPr>
        <w:pStyle w:val="Odstavecseseznamem"/>
      </w:pPr>
    </w:p>
    <w:p w:rsidR="00E62B7D" w:rsidRDefault="00E62B7D" w:rsidP="00E43347">
      <w:pPr>
        <w:ind w:left="709"/>
      </w:pPr>
    </w:p>
    <w:p w:rsidR="006D5351" w:rsidRDefault="005C3E65" w:rsidP="00E43347">
      <w:pPr>
        <w:pStyle w:val="Nadpis3"/>
        <w:numPr>
          <w:ilvl w:val="3"/>
          <w:numId w:val="2"/>
        </w:numPr>
        <w:jc w:val="both"/>
      </w:pPr>
      <w:r>
        <w:t xml:space="preserve"> </w:t>
      </w:r>
      <w:bookmarkStart w:id="47" w:name="_Toc472386410"/>
      <w:r w:rsidR="006D5351">
        <w:t>Tabulky pro EIGRP:</w:t>
      </w:r>
      <w:bookmarkEnd w:id="47"/>
    </w:p>
    <w:p w:rsidR="006D5351" w:rsidRDefault="006D5351" w:rsidP="00E43347">
      <w:pPr>
        <w:pStyle w:val="Odstavecseseznamem"/>
        <w:numPr>
          <w:ilvl w:val="0"/>
          <w:numId w:val="9"/>
        </w:numPr>
      </w:pPr>
      <w:r>
        <w:t>Směrovací – nejlepší cesty k</w:t>
      </w:r>
      <w:r w:rsidR="00726616">
        <w:t> </w:t>
      </w:r>
      <w:r>
        <w:t>cíli</w:t>
      </w:r>
      <w:r w:rsidR="00726616">
        <w:t>.</w:t>
      </w:r>
    </w:p>
    <w:p w:rsidR="006D5351" w:rsidRDefault="006D5351" w:rsidP="00E43347">
      <w:pPr>
        <w:pStyle w:val="Odstavecseseznamem"/>
        <w:numPr>
          <w:ilvl w:val="0"/>
          <w:numId w:val="9"/>
        </w:numPr>
      </w:pPr>
      <w:r>
        <w:t>Topologie – směrovací záznamy do všech destinací</w:t>
      </w:r>
      <w:r w:rsidR="00726616">
        <w:t>.</w:t>
      </w:r>
    </w:p>
    <w:p w:rsidR="006D5351" w:rsidRDefault="006D5351" w:rsidP="00E43347">
      <w:pPr>
        <w:pStyle w:val="Odstavecseseznamem"/>
        <w:numPr>
          <w:ilvl w:val="0"/>
          <w:numId w:val="9"/>
        </w:numPr>
      </w:pPr>
      <w:r>
        <w:t>Sousedé – informace o sousedních směrovačích</w:t>
      </w:r>
      <w:r w:rsidR="00726616">
        <w:t>.</w:t>
      </w:r>
    </w:p>
    <w:p w:rsidR="00E62B7D" w:rsidRDefault="00E62B7D" w:rsidP="00E43347">
      <w:pPr>
        <w:ind w:left="709"/>
      </w:pPr>
    </w:p>
    <w:p w:rsidR="006F5411" w:rsidRDefault="00FB0970" w:rsidP="00E43347">
      <w:pPr>
        <w:pStyle w:val="Nadpis3"/>
        <w:numPr>
          <w:ilvl w:val="3"/>
          <w:numId w:val="2"/>
        </w:numPr>
        <w:jc w:val="both"/>
      </w:pPr>
      <w:bookmarkStart w:id="48" w:name="_Toc472386411"/>
      <w:r>
        <w:lastRenderedPageBreak/>
        <w:t>Výhody oproti protokolu RIP</w:t>
      </w:r>
      <w:bookmarkEnd w:id="48"/>
    </w:p>
    <w:p w:rsidR="00FB0970" w:rsidRDefault="00FB0970" w:rsidP="00E43347">
      <w:pPr>
        <w:pStyle w:val="Odstavecseseznamem"/>
        <w:numPr>
          <w:ilvl w:val="0"/>
          <w:numId w:val="10"/>
        </w:numPr>
      </w:pPr>
      <w:r>
        <w:t>Nestejná hodnota sdílení zátěže</w:t>
      </w:r>
      <w:r w:rsidR="00726616">
        <w:t>.</w:t>
      </w:r>
    </w:p>
    <w:p w:rsidR="00FB0970" w:rsidRDefault="00FB0970" w:rsidP="00E43347">
      <w:pPr>
        <w:pStyle w:val="Odstavecseseznamem"/>
        <w:numPr>
          <w:ilvl w:val="0"/>
          <w:numId w:val="10"/>
        </w:numPr>
      </w:pPr>
      <w:r>
        <w:t>3x kratší aktualizační doba</w:t>
      </w:r>
      <w:r w:rsidR="00726616">
        <w:t>.</w:t>
      </w:r>
    </w:p>
    <w:p w:rsidR="006F5411" w:rsidRDefault="00FB0970" w:rsidP="00E43347">
      <w:pPr>
        <w:pStyle w:val="Odstavecseseznamem"/>
        <w:numPr>
          <w:ilvl w:val="0"/>
          <w:numId w:val="10"/>
        </w:numPr>
      </w:pPr>
      <w:r>
        <w:t>Více efektivní aktualizační formát paketů</w:t>
      </w:r>
      <w:r w:rsidR="00726616">
        <w:t>.</w:t>
      </w:r>
    </w:p>
    <w:p w:rsidR="00726616" w:rsidRDefault="00726616" w:rsidP="00E43347">
      <w:pPr>
        <w:pStyle w:val="Odstavecseseznamem"/>
      </w:pPr>
    </w:p>
    <w:p w:rsidR="006D5351" w:rsidRDefault="006F5411" w:rsidP="00E43347">
      <w:pPr>
        <w:pStyle w:val="Nadpis3"/>
        <w:jc w:val="both"/>
      </w:pPr>
      <w:r>
        <w:t xml:space="preserve">    </w:t>
      </w:r>
      <w:bookmarkStart w:id="49" w:name="_Toc472386412"/>
      <w:r>
        <w:t>Open Shortest Path First (OSPF)</w:t>
      </w:r>
      <w:bookmarkEnd w:id="49"/>
    </w:p>
    <w:p w:rsidR="006F5411" w:rsidRDefault="006F5411" w:rsidP="00E43347">
      <w:pPr>
        <w:ind w:left="709"/>
      </w:pPr>
      <w:r>
        <w:t xml:space="preserve">Momentálně nejmodernějším </w:t>
      </w:r>
      <w:r w:rsidR="005C3E65">
        <w:t>protokolem je OSPF, který byl vydán roku 1991. Tento protokol můžeme zařadit do skupiny IG</w:t>
      </w:r>
      <w:r w:rsidR="00185BB0">
        <w:t>P protokolů, tudíž je určen k vy</w:t>
      </w:r>
      <w:r w:rsidR="005C3E65">
        <w:t>užití uvnitř je</w:t>
      </w:r>
      <w:r w:rsidR="00185BB0">
        <w:t>dnoho autonomního systému. Jedná</w:t>
      </w:r>
      <w:r w:rsidR="005C3E65">
        <w:t xml:space="preserve"> nejpoužívanější směrovací protokol</w:t>
      </w:r>
      <w:r w:rsidR="00185BB0">
        <w:t xml:space="preserve"> současnosti</w:t>
      </w:r>
      <w:r w:rsidR="005C3E65">
        <w:t>. OSPF pracuje s různě dlouhými maskami podsítí a nepodporuje aut</w:t>
      </w:r>
      <w:r w:rsidR="00185BB0">
        <w:t>omatickou sumarizaci, ale lez i</w:t>
      </w:r>
      <w:r w:rsidR="005C3E65">
        <w:t xml:space="preserve"> přesto nastavit. </w:t>
      </w:r>
      <w:r w:rsidR="00D85DA1">
        <w:t>Jednotlivé části sítě se rozdělují d</w:t>
      </w:r>
      <w:r w:rsidR="00185BB0">
        <w:t>o oblastí (areas), čímž se zmenší</w:t>
      </w:r>
      <w:r w:rsidR="00D85DA1">
        <w:t xml:space="preserve"> směrovací tabulky</w:t>
      </w:r>
      <w:r w:rsidR="00185BB0">
        <w:t>,</w:t>
      </w:r>
      <w:r w:rsidR="00D85DA1">
        <w:t xml:space="preserve"> a zároveň podporuje hierarchický síťový design. Hello</w:t>
      </w:r>
      <w:r w:rsidR="00185BB0">
        <w:t xml:space="preserve"> pakety</w:t>
      </w:r>
      <w:r w:rsidR="00D85DA1">
        <w:t>, kterými navazuje sousedství</w:t>
      </w:r>
      <w:r w:rsidR="00185BB0">
        <w:t>, posílá každých 10 sekund</w:t>
      </w:r>
      <w:r w:rsidR="00D85DA1">
        <w:t>.</w:t>
      </w:r>
    </w:p>
    <w:p w:rsidR="005C3E65" w:rsidRDefault="00AA7812" w:rsidP="00E43347">
      <w:pPr>
        <w:pStyle w:val="Nadpis3"/>
        <w:numPr>
          <w:ilvl w:val="3"/>
          <w:numId w:val="2"/>
        </w:numPr>
        <w:jc w:val="both"/>
      </w:pPr>
      <w:bookmarkStart w:id="50" w:name="_Toc472386413"/>
      <w:r>
        <w:t>Základní t</w:t>
      </w:r>
      <w:r w:rsidR="005C3E65">
        <w:t>y</w:t>
      </w:r>
      <w:r>
        <w:t>py oblastí OSPF protokolu:</w:t>
      </w:r>
      <w:bookmarkEnd w:id="50"/>
    </w:p>
    <w:p w:rsidR="00AA7812" w:rsidRDefault="00AA7812" w:rsidP="00E43347">
      <w:pPr>
        <w:pStyle w:val="Odstavecseseznamem"/>
        <w:numPr>
          <w:ilvl w:val="0"/>
          <w:numId w:val="11"/>
        </w:numPr>
      </w:pPr>
      <w:r>
        <w:t>Standardní oblast – přijímá link aktualizace a sumární i externí cesty</w:t>
      </w:r>
      <w:r w:rsidR="00726616">
        <w:t>.</w:t>
      </w:r>
    </w:p>
    <w:p w:rsidR="00AA7812" w:rsidRDefault="00AA7812" w:rsidP="00E43347">
      <w:pPr>
        <w:pStyle w:val="Odstavecseseznamem"/>
        <w:numPr>
          <w:ilvl w:val="0"/>
          <w:numId w:val="11"/>
        </w:numPr>
      </w:pPr>
      <w:r>
        <w:t xml:space="preserve">Páteřní oblast </w:t>
      </w:r>
      <w:r w:rsidR="00185BB0">
        <w:t xml:space="preserve">(backbone) </w:t>
      </w:r>
      <w:r>
        <w:t>– propojená se všemi ostatními, označována jako Area 0, stejné vlastnosti jako standardní</w:t>
      </w:r>
      <w:r w:rsidR="00726616">
        <w:t>.</w:t>
      </w:r>
    </w:p>
    <w:p w:rsidR="00AA7812" w:rsidRDefault="00AA7812" w:rsidP="00E43347">
      <w:pPr>
        <w:pStyle w:val="Odstavecseseznamem"/>
        <w:numPr>
          <w:ilvl w:val="0"/>
          <w:numId w:val="11"/>
        </w:numPr>
      </w:pPr>
      <w:r>
        <w:t xml:space="preserve">Stub oblast – nepřímá cesty z ostatních autonomních systémů, pro </w:t>
      </w:r>
      <w:r w:rsidR="00D85DA1">
        <w:t>směrová</w:t>
      </w:r>
      <w:r>
        <w:t xml:space="preserve">ní mimo autonomní </w:t>
      </w:r>
      <w:r w:rsidR="00D85DA1">
        <w:t xml:space="preserve">systémy se použije automatická </w:t>
      </w:r>
      <w:r>
        <w:t>nastavená cesta</w:t>
      </w:r>
      <w:r w:rsidR="00726616">
        <w:t>.</w:t>
      </w:r>
    </w:p>
    <w:p w:rsidR="00D85DA1" w:rsidRDefault="00D85DA1" w:rsidP="00E43347"/>
    <w:p w:rsidR="00D85DA1" w:rsidRDefault="00D85DA1" w:rsidP="00E43347">
      <w:pPr>
        <w:pStyle w:val="Nadpis3"/>
        <w:numPr>
          <w:ilvl w:val="3"/>
          <w:numId w:val="2"/>
        </w:numPr>
        <w:jc w:val="both"/>
      </w:pPr>
      <w:bookmarkStart w:id="51" w:name="_Toc472386414"/>
      <w:r>
        <w:t>Tabulky pro OSPF</w:t>
      </w:r>
      <w:bookmarkEnd w:id="51"/>
    </w:p>
    <w:p w:rsidR="00D85DA1" w:rsidRDefault="00D85DA1" w:rsidP="00E43347">
      <w:pPr>
        <w:pStyle w:val="Odstavecseseznamem"/>
        <w:numPr>
          <w:ilvl w:val="0"/>
          <w:numId w:val="12"/>
        </w:numPr>
      </w:pPr>
      <w:r>
        <w:t>Tabulka směrovací – nejlepší cesty k</w:t>
      </w:r>
      <w:r w:rsidR="00726616">
        <w:t> </w:t>
      </w:r>
      <w:r>
        <w:t>cíli</w:t>
      </w:r>
      <w:r w:rsidR="00726616">
        <w:t>.</w:t>
      </w:r>
    </w:p>
    <w:p w:rsidR="00D85DA1" w:rsidRDefault="00D85DA1" w:rsidP="00E43347">
      <w:pPr>
        <w:pStyle w:val="Odstavecseseznamem"/>
        <w:numPr>
          <w:ilvl w:val="0"/>
          <w:numId w:val="12"/>
        </w:numPr>
      </w:pPr>
      <w:r>
        <w:t>Tabulka topologie – záznamy cest do všech zařízení</w:t>
      </w:r>
      <w:r w:rsidR="00726616">
        <w:t>.</w:t>
      </w:r>
    </w:p>
    <w:p w:rsidR="00D85DA1" w:rsidRDefault="00185BB0" w:rsidP="00E43347">
      <w:pPr>
        <w:pStyle w:val="Odstavecseseznamem"/>
        <w:numPr>
          <w:ilvl w:val="0"/>
          <w:numId w:val="12"/>
        </w:numPr>
      </w:pPr>
      <w:r>
        <w:t>Tabulka sousedů</w:t>
      </w:r>
      <w:r w:rsidR="00D85DA1">
        <w:t xml:space="preserve"> – informace o sousedních směrovačů</w:t>
      </w:r>
      <w:r w:rsidR="00726616">
        <w:t>.</w:t>
      </w:r>
    </w:p>
    <w:p w:rsidR="00D85DA1" w:rsidRDefault="00D85DA1" w:rsidP="00E43347">
      <w:pPr>
        <w:pStyle w:val="Odstavecseseznamem"/>
        <w:numPr>
          <w:ilvl w:val="0"/>
          <w:numId w:val="12"/>
        </w:numPr>
      </w:pPr>
      <w:r>
        <w:t>Databáze link-state – stejná pro všechny směrovače, obraz síťové topologie ve stromové struktuře, synchroni</w:t>
      </w:r>
      <w:r w:rsidR="00185BB0">
        <w:t>zace pomocí zasílání LSA (Link-State A</w:t>
      </w:r>
      <w:r>
        <w:t>dvertisment – základní komunikace)</w:t>
      </w:r>
      <w:r w:rsidR="00726616">
        <w:t>.</w:t>
      </w:r>
    </w:p>
    <w:p w:rsidR="00D85DA1" w:rsidRDefault="00B10548" w:rsidP="00E43347">
      <w:pPr>
        <w:pStyle w:val="Nadpis3"/>
        <w:numPr>
          <w:ilvl w:val="3"/>
          <w:numId w:val="2"/>
        </w:numPr>
        <w:jc w:val="both"/>
      </w:pPr>
      <w:bookmarkStart w:id="52" w:name="_Toc472386415"/>
      <w:r>
        <w:lastRenderedPageBreak/>
        <w:t>Typy směrovačů v OSPF síti:</w:t>
      </w:r>
      <w:bookmarkEnd w:id="52"/>
    </w:p>
    <w:p w:rsidR="00B10548" w:rsidRDefault="00B10548" w:rsidP="00E43347">
      <w:pPr>
        <w:pStyle w:val="Odstavecseseznamem"/>
        <w:numPr>
          <w:ilvl w:val="0"/>
          <w:numId w:val="13"/>
        </w:numPr>
      </w:pPr>
      <w:r>
        <w:t>Area Border Router (hraniční směrovač oblasti) – je to směrovač na okraji oblasti, tedy má alespoň 2 porty v různých</w:t>
      </w:r>
      <w:r w:rsidR="00185BB0">
        <w:t xml:space="preserve"> oblastech, pro každou oblast poskytuje</w:t>
      </w:r>
      <w:r>
        <w:t xml:space="preserve"> separátní link-state tabulku, připojíme ho do oblasti 0 (area 0), zvané jako páteř (backbone)</w:t>
      </w:r>
      <w:r w:rsidR="00185BB0">
        <w:t>.</w:t>
      </w:r>
    </w:p>
    <w:p w:rsidR="00B10548" w:rsidRDefault="00B10548" w:rsidP="00E43347">
      <w:pPr>
        <w:pStyle w:val="Odstavecseseznamem"/>
        <w:numPr>
          <w:ilvl w:val="0"/>
          <w:numId w:val="13"/>
        </w:numPr>
      </w:pPr>
      <w:r>
        <w:t>Autonomous System Border Router (hraniční směrovač autonomního systému) – slouží k distribuci cesty z jiného autonomního systému</w:t>
      </w:r>
      <w:r w:rsidR="00185BB0">
        <w:t>.</w:t>
      </w:r>
    </w:p>
    <w:p w:rsidR="00B10548" w:rsidRDefault="00B10548" w:rsidP="00E43347">
      <w:pPr>
        <w:pStyle w:val="Odstavecseseznamem"/>
        <w:numPr>
          <w:ilvl w:val="0"/>
          <w:numId w:val="13"/>
        </w:numPr>
      </w:pPr>
      <w:r>
        <w:t>Internal Router (vnitřní směrovač) – běžný směrovač, který se nachází v jedné oblasti</w:t>
      </w:r>
      <w:r w:rsidR="00185BB0">
        <w:t>.</w:t>
      </w:r>
    </w:p>
    <w:p w:rsidR="00B10548" w:rsidRDefault="00B10548" w:rsidP="00E43347">
      <w:pPr>
        <w:pStyle w:val="Odstavecseseznamem"/>
        <w:numPr>
          <w:ilvl w:val="0"/>
          <w:numId w:val="13"/>
        </w:numPr>
      </w:pPr>
      <w:r>
        <w:t>Backbone Router (páteřní směrovač) – je to alespoň jeden směrovač, který se nachází v oblasti 0 (area 0)</w:t>
      </w:r>
      <w:r w:rsidR="00185BB0">
        <w:t>.</w:t>
      </w:r>
    </w:p>
    <w:p w:rsidR="00122817" w:rsidRDefault="00122817" w:rsidP="00E43347"/>
    <w:p w:rsidR="00122817" w:rsidRDefault="00122817" w:rsidP="00E43347">
      <w:pPr>
        <w:pStyle w:val="Nadpis3"/>
        <w:numPr>
          <w:ilvl w:val="3"/>
          <w:numId w:val="2"/>
        </w:numPr>
        <w:jc w:val="both"/>
      </w:pPr>
      <w:bookmarkStart w:id="53" w:name="_Toc472386416"/>
      <w:r>
        <w:t>Typy sítí v OSPF:</w:t>
      </w:r>
      <w:bookmarkEnd w:id="53"/>
    </w:p>
    <w:p w:rsidR="00122817" w:rsidRDefault="00122817" w:rsidP="00E43347">
      <w:pPr>
        <w:pStyle w:val="Odstavecseseznamem"/>
        <w:numPr>
          <w:ilvl w:val="0"/>
          <w:numId w:val="14"/>
        </w:numPr>
      </w:pPr>
      <w:r>
        <w:t>Broadcast Multi-access (Broadcast více přístupů) – sdílené zařízení, funguje přes ethernet</w:t>
      </w:r>
      <w:r w:rsidR="00726616">
        <w:t>.</w:t>
      </w:r>
    </w:p>
    <w:p w:rsidR="00122817" w:rsidRDefault="00122817" w:rsidP="00E43347">
      <w:pPr>
        <w:pStyle w:val="Odstavecseseznamem"/>
        <w:numPr>
          <w:ilvl w:val="0"/>
          <w:numId w:val="14"/>
        </w:numPr>
      </w:pPr>
      <w:r>
        <w:t>Nonbroadcast Multi-access – bez subportů, vyžaduje ručně definované sousedy</w:t>
      </w:r>
      <w:r w:rsidR="00726616">
        <w:t>.</w:t>
      </w:r>
    </w:p>
    <w:p w:rsidR="00122817" w:rsidRDefault="00122817" w:rsidP="00E43347">
      <w:pPr>
        <w:pStyle w:val="Odstavecseseznamem"/>
        <w:numPr>
          <w:ilvl w:val="0"/>
          <w:numId w:val="14"/>
        </w:numPr>
      </w:pPr>
      <w:r>
        <w:t>Point to Point (z bodu do bodu) – spojení dvou směrovačů</w:t>
      </w:r>
      <w:r w:rsidR="00726616">
        <w:t>.</w:t>
      </w:r>
    </w:p>
    <w:p w:rsidR="00122817" w:rsidRDefault="00122817" w:rsidP="00E43347">
      <w:pPr>
        <w:pStyle w:val="Odstavecseseznamem"/>
        <w:numPr>
          <w:ilvl w:val="0"/>
          <w:numId w:val="14"/>
        </w:numPr>
      </w:pPr>
      <w:r>
        <w:t>Point to Multipoint (z bodu do více bodů) – z jednoho portu se připojuje k více cílům</w:t>
      </w:r>
      <w:r w:rsidR="000E2A46">
        <w:t>, automaticky formuje sousední směrovače</w:t>
      </w:r>
      <w:r w:rsidR="00726616">
        <w:t>.</w:t>
      </w:r>
    </w:p>
    <w:p w:rsidR="000E2A46" w:rsidRDefault="000E2A46" w:rsidP="00E43347"/>
    <w:p w:rsidR="000E2A46" w:rsidRDefault="000E2A46" w:rsidP="00E43347">
      <w:pPr>
        <w:pStyle w:val="Nadpis3"/>
        <w:numPr>
          <w:ilvl w:val="3"/>
          <w:numId w:val="2"/>
        </w:numPr>
        <w:jc w:val="both"/>
      </w:pPr>
      <w:bookmarkStart w:id="54" w:name="_Toc472386417"/>
      <w:r>
        <w:t>LSA v OSPF (základní komunikace):</w:t>
      </w:r>
      <w:bookmarkEnd w:id="54"/>
    </w:p>
    <w:p w:rsidR="000E2A46" w:rsidRDefault="000E2A46" w:rsidP="00E43347">
      <w:pPr>
        <w:pStyle w:val="Odstavecseseznamem"/>
        <w:numPr>
          <w:ilvl w:val="0"/>
          <w:numId w:val="15"/>
        </w:numPr>
      </w:pPr>
      <w:r>
        <w:t>Směrovač, který má své informace na přímo připojenýc</w:t>
      </w:r>
      <w:r w:rsidR="00726616">
        <w:t>h portech pouze v rámci oblasti.</w:t>
      </w:r>
    </w:p>
    <w:p w:rsidR="000E2A46" w:rsidRDefault="000E2A46" w:rsidP="00E43347">
      <w:pPr>
        <w:pStyle w:val="Odstavecseseznamem"/>
        <w:numPr>
          <w:ilvl w:val="0"/>
          <w:numId w:val="15"/>
        </w:numPr>
      </w:pPr>
      <w:r>
        <w:t>Síť, která obsahuje informace o LAN a směrovačích, více přístupová (multi-access) síť pochází z určeného směrovače, pouze v</w:t>
      </w:r>
      <w:r w:rsidR="00726616">
        <w:t> </w:t>
      </w:r>
      <w:r>
        <w:t>oblastech</w:t>
      </w:r>
      <w:r w:rsidR="00726616">
        <w:t>.</w:t>
      </w:r>
    </w:p>
    <w:p w:rsidR="000E2A46" w:rsidRDefault="000E2A46" w:rsidP="00E43347">
      <w:pPr>
        <w:pStyle w:val="Odstavecseseznamem"/>
        <w:numPr>
          <w:ilvl w:val="0"/>
          <w:numId w:val="15"/>
        </w:numPr>
      </w:pPr>
      <w:r>
        <w:t>Součet adres sítí, které jsou dostupné mimo danou oblast, pochází z hraničního směrovače dané oblasti</w:t>
      </w:r>
      <w:r w:rsidR="00726616">
        <w:t>.</w:t>
      </w:r>
    </w:p>
    <w:p w:rsidR="000E2A46" w:rsidRDefault="000E2A46" w:rsidP="00E43347">
      <w:pPr>
        <w:pStyle w:val="Odstavecseseznamem"/>
        <w:numPr>
          <w:ilvl w:val="0"/>
          <w:numId w:val="15"/>
        </w:numPr>
      </w:pPr>
      <w:r>
        <w:t>Externí autonomní systém, který oznamuje externí cesty jako základní</w:t>
      </w:r>
      <w:r w:rsidR="00726616">
        <w:t>.</w:t>
      </w:r>
    </w:p>
    <w:p w:rsidR="000E2A46" w:rsidRDefault="000E2A46" w:rsidP="00E43347">
      <w:pPr>
        <w:pStyle w:val="Odstavecseseznamem"/>
        <w:numPr>
          <w:ilvl w:val="0"/>
          <w:numId w:val="15"/>
        </w:numPr>
      </w:pPr>
      <w:r>
        <w:t>Informace o multicastu</w:t>
      </w:r>
      <w:r w:rsidR="00726616">
        <w:t>.</w:t>
      </w:r>
    </w:p>
    <w:p w:rsidR="00D04AE6" w:rsidRDefault="000B40C6" w:rsidP="00E43347">
      <w:pPr>
        <w:pStyle w:val="Nadpis1"/>
        <w:jc w:val="both"/>
      </w:pPr>
      <w:bookmarkStart w:id="55" w:name="_Toc472386418"/>
      <w:r>
        <w:lastRenderedPageBreak/>
        <w:t>Vy</w:t>
      </w:r>
      <w:r w:rsidR="001B6F92">
        <w:t>užité technologie</w:t>
      </w:r>
      <w:bookmarkEnd w:id="55"/>
    </w:p>
    <w:p w:rsidR="000F69B3" w:rsidRPr="000F69B3" w:rsidRDefault="000F69B3" w:rsidP="00E43347">
      <w:pPr>
        <w:pStyle w:val="Nadpis2"/>
        <w:jc w:val="both"/>
      </w:pPr>
      <w:bookmarkStart w:id="56" w:name="_Toc472386419"/>
      <w:r>
        <w:t>Zařízení</w:t>
      </w:r>
      <w:bookmarkEnd w:id="56"/>
    </w:p>
    <w:p w:rsidR="000F69B3" w:rsidRDefault="000F69B3" w:rsidP="00E43347">
      <w:pPr>
        <w:pStyle w:val="Nadpis3"/>
        <w:jc w:val="both"/>
      </w:pPr>
      <w:r>
        <w:t xml:space="preserve">     </w:t>
      </w:r>
      <w:bookmarkStart w:id="57" w:name="_Toc472386420"/>
      <w:r>
        <w:t>Směrovač</w:t>
      </w:r>
      <w:bookmarkEnd w:id="57"/>
    </w:p>
    <w:p w:rsidR="000811DC" w:rsidRDefault="000F69B3" w:rsidP="00E43347">
      <w:pPr>
        <w:ind w:left="709"/>
      </w:pPr>
      <w:r>
        <w:t xml:space="preserve">Směrovač je aktivní síťový prvek, který se používá ke </w:t>
      </w:r>
      <w:r w:rsidR="000811DC">
        <w:t>směrování paketů k cíli.</w:t>
      </w:r>
      <w:r w:rsidR="00185BB0">
        <w:t xml:space="preserve"> Funguje na třetí</w:t>
      </w:r>
      <w:r w:rsidR="00DA0609">
        <w:t xml:space="preserve"> síťové ISO/OSI vrstvě.</w:t>
      </w:r>
    </w:p>
    <w:p w:rsidR="000811DC" w:rsidRDefault="000811DC" w:rsidP="00E43347">
      <w:pPr>
        <w:pStyle w:val="Nadpis3"/>
        <w:jc w:val="both"/>
      </w:pPr>
      <w:r>
        <w:t xml:space="preserve">    </w:t>
      </w:r>
      <w:bookmarkStart w:id="58" w:name="_Toc472386421"/>
      <w:r>
        <w:t>Přepínač</w:t>
      </w:r>
      <w:bookmarkEnd w:id="58"/>
    </w:p>
    <w:p w:rsidR="000811DC" w:rsidRDefault="000811DC" w:rsidP="00E43347">
      <w:pPr>
        <w:ind w:left="709"/>
      </w:pPr>
      <w:r>
        <w:t>Přepínač je aktivní síťový prvek, na který se připojí další síťová zařízení</w:t>
      </w:r>
      <w:r w:rsidR="00185BB0">
        <w:t>,</w:t>
      </w:r>
      <w:r>
        <w:t xml:space="preserve"> nebo další části sítě. Přeposílá síťový provoz do těch směrů, do kterých je potřeba. </w:t>
      </w:r>
      <w:r w:rsidR="00DA0609">
        <w:t>Pracuje na linkové ISO/OSI vrstvě.</w:t>
      </w:r>
    </w:p>
    <w:p w:rsidR="00DA0609" w:rsidRDefault="00DA0609" w:rsidP="00E43347">
      <w:pPr>
        <w:ind w:left="709"/>
      </w:pPr>
    </w:p>
    <w:p w:rsidR="00370C0A" w:rsidRDefault="00DA0609" w:rsidP="00E43347">
      <w:pPr>
        <w:pStyle w:val="Nadpis2"/>
        <w:jc w:val="both"/>
      </w:pPr>
      <w:bookmarkStart w:id="59" w:name="_Toc472386422"/>
      <w:r>
        <w:t>Protokoly</w:t>
      </w:r>
      <w:bookmarkEnd w:id="59"/>
    </w:p>
    <w:p w:rsidR="00370C0A" w:rsidRDefault="00370C0A" w:rsidP="00E43347">
      <w:pPr>
        <w:pStyle w:val="Nadpis3"/>
        <w:jc w:val="both"/>
      </w:pPr>
      <w:r>
        <w:t xml:space="preserve">     </w:t>
      </w:r>
      <w:bookmarkStart w:id="60" w:name="_Toc472386423"/>
      <w:r>
        <w:t>Dynamic Host Configuration Protocol (DHCP)</w:t>
      </w:r>
      <w:bookmarkEnd w:id="60"/>
    </w:p>
    <w:p w:rsidR="00442BF5" w:rsidRDefault="00185BB0" w:rsidP="00E43347">
      <w:pPr>
        <w:ind w:left="709"/>
      </w:pPr>
      <w:r>
        <w:t>DHCP</w:t>
      </w:r>
      <w:r w:rsidR="00370C0A">
        <w:t xml:space="preserve"> protokol </w:t>
      </w:r>
      <w:r>
        <w:t>pochází z rodiny TCP/IP a vyu</w:t>
      </w:r>
      <w:r w:rsidR="00370C0A">
        <w:t>žívá se pro automatickou konfiguraci počítačů zejména pro IP adresu, masku sítě/podsítě, implicitní bránu a adresu DNS serveru. Platnost přidělených údajů je omezená a trvá do restartu zařízení, proto</w:t>
      </w:r>
      <w:r>
        <w:t xml:space="preserve"> je doplněn o</w:t>
      </w:r>
      <w:r w:rsidR="00370C0A">
        <w:t xml:space="preserve"> DHCP </w:t>
      </w:r>
      <w:r w:rsidR="00442BF5">
        <w:t>protokol, který jejich platnost prodlužuje.</w:t>
      </w:r>
    </w:p>
    <w:p w:rsidR="00D04AE6" w:rsidRPr="00802D4F" w:rsidRDefault="00D04AE6" w:rsidP="00E43347">
      <w:pPr>
        <w:pStyle w:val="Nadpis1"/>
        <w:jc w:val="both"/>
      </w:pPr>
      <w:bookmarkStart w:id="61" w:name="_Toc472386424"/>
      <w:r w:rsidRPr="00802D4F">
        <w:lastRenderedPageBreak/>
        <w:t>Způsoby řešení a použité postupy</w:t>
      </w:r>
      <w:bookmarkEnd w:id="61"/>
    </w:p>
    <w:p w:rsidR="00230592" w:rsidRDefault="008C4E3B" w:rsidP="00E43347">
      <w:pPr>
        <w:pStyle w:val="Nadpis2"/>
        <w:jc w:val="both"/>
      </w:pPr>
      <w:bookmarkStart w:id="62" w:name="_Toc472386425"/>
      <w:r>
        <w:t>Topologie sítě</w:t>
      </w:r>
      <w:bookmarkEnd w:id="62"/>
    </w:p>
    <w:p w:rsidR="008C4E3B" w:rsidRPr="008C4E3B" w:rsidRDefault="008C4E3B" w:rsidP="00E43347">
      <w:r>
        <w:t>Síť je sestavená z PC, klasických směrovačů, L3 přepínačů a přepínačů. Každá oblast sítě má 3-4 směrovače z dův</w:t>
      </w:r>
      <w:r w:rsidR="00185BB0">
        <w:t>odu vyzkoušení co nejvíce prvků</w:t>
      </w:r>
      <w:r>
        <w:t xml:space="preserve"> a také pro případnou škálovatelnost.</w:t>
      </w:r>
      <w:r w:rsidR="001007D3">
        <w:t xml:space="preserve"> Pro síť jsem zvolil prostor 192.168.0.0/22, tudíž pro každou část je prostor 192.168.x.x/24. Každá oblast obsahuje několik PC </w:t>
      </w:r>
      <w:r w:rsidR="00185BB0">
        <w:t xml:space="preserve">z důvodu vyzkoušení funkčnosti </w:t>
      </w:r>
      <w:r w:rsidR="001007D3">
        <w:t>a také DHCP.</w:t>
      </w:r>
    </w:p>
    <w:p w:rsidR="008C4E3B" w:rsidRDefault="0052366A" w:rsidP="007113E5">
      <w:pPr>
        <w:ind w:left="5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pt;height:342pt">
            <v:imagedata r:id="rId13" o:title="projektt"/>
          </v:shape>
        </w:pict>
      </w:r>
    </w:p>
    <w:p w:rsidR="001007D3" w:rsidRDefault="001007D3" w:rsidP="00E43347">
      <w:pPr>
        <w:ind w:left="57"/>
      </w:pPr>
    </w:p>
    <w:p w:rsidR="001007D3" w:rsidRDefault="001007D3" w:rsidP="00E43347">
      <w:pPr>
        <w:ind w:left="57"/>
      </w:pPr>
    </w:p>
    <w:p w:rsidR="001007D3" w:rsidRDefault="001007D3" w:rsidP="00E43347">
      <w:pPr>
        <w:ind w:left="57"/>
      </w:pPr>
    </w:p>
    <w:p w:rsidR="001007D3" w:rsidRDefault="001007D3" w:rsidP="00E43347">
      <w:pPr>
        <w:ind w:left="57"/>
      </w:pPr>
    </w:p>
    <w:p w:rsidR="001007D3" w:rsidRDefault="001007D3" w:rsidP="00E43347">
      <w:pPr>
        <w:ind w:left="57"/>
      </w:pPr>
    </w:p>
    <w:p w:rsidR="008C4E3B" w:rsidRDefault="008C4E3B" w:rsidP="00E43347">
      <w:pPr>
        <w:pStyle w:val="Nadpis2"/>
        <w:jc w:val="both"/>
      </w:pPr>
      <w:bookmarkStart w:id="63" w:name="_Toc472386426"/>
      <w:r>
        <w:lastRenderedPageBreak/>
        <w:t>Základ sítě</w:t>
      </w:r>
      <w:bookmarkEnd w:id="63"/>
    </w:p>
    <w:p w:rsidR="008C4E3B" w:rsidRDefault="00185BB0" w:rsidP="00E43347">
      <w:pPr>
        <w:ind w:left="57"/>
      </w:pPr>
      <w:r>
        <w:t>Pro základ sítě jsem použil</w:t>
      </w:r>
      <w:r w:rsidR="008C4E3B">
        <w:t xml:space="preserve"> 3 navzájem propojené L3 přepínače, které pracují i na 3. vrstvě ISO/OSI (síťové vrstvě</w:t>
      </w:r>
      <w:r w:rsidR="00347D4B">
        <w:t>)</w:t>
      </w:r>
      <w:r w:rsidR="008C4E3B">
        <w:t xml:space="preserve">. Pro tuto část jsem zvolil OSPF protokol s oblastí 0 (backbone), do které budou následně navazovat další sítě (EIGRP, RIP). </w:t>
      </w:r>
      <w:r w:rsidR="001007D3">
        <w:t>V této části se také nachází DHCP server.</w:t>
      </w:r>
    </w:p>
    <w:p w:rsidR="00AB5498" w:rsidRDefault="0052366A" w:rsidP="007113E5">
      <w:pPr>
        <w:ind w:left="57"/>
        <w:jc w:val="center"/>
      </w:pPr>
      <w:r>
        <w:pict>
          <v:shape id="_x0000_i1026" type="#_x0000_t75" style="width:186.9pt;height:171.7pt">
            <v:imagedata r:id="rId14" o:title="projekt1"/>
          </v:shape>
        </w:pict>
      </w:r>
    </w:p>
    <w:p w:rsidR="00FC1635" w:rsidRDefault="00FC1635" w:rsidP="00E43347">
      <w:pPr>
        <w:ind w:left="57"/>
      </w:pPr>
    </w:p>
    <w:p w:rsidR="001007D3" w:rsidRPr="00AB5498" w:rsidRDefault="00AB5498" w:rsidP="00E43347">
      <w:pPr>
        <w:pStyle w:val="Nadpis3"/>
        <w:jc w:val="both"/>
      </w:pPr>
      <w:bookmarkStart w:id="64" w:name="_Toc472386427"/>
      <w:r>
        <w:t>DHCP server</w:t>
      </w:r>
      <w:r w:rsidR="001007D3" w:rsidRPr="00AB5498">
        <w:t>:</w:t>
      </w:r>
      <w:bookmarkEnd w:id="64"/>
    </w:p>
    <w:p w:rsidR="00726616" w:rsidRDefault="003A1E0E" w:rsidP="00E43347">
      <w:r>
        <w:t>Pro nastavení DHCP</w:t>
      </w:r>
      <w:r w:rsidR="001007D3">
        <w:t xml:space="preserve"> v</w:t>
      </w:r>
      <w:r>
        <w:t> </w:t>
      </w:r>
      <w:r w:rsidR="00FC1635">
        <w:t>k</w:t>
      </w:r>
      <w:r w:rsidR="001007D3">
        <w:t>onfiguračním ter</w:t>
      </w:r>
      <w:r w:rsidR="00FC1635">
        <w:t>m</w:t>
      </w:r>
      <w:r w:rsidR="001007D3">
        <w:t xml:space="preserve">inálu </w:t>
      </w:r>
      <w:r>
        <w:t xml:space="preserve">použijeme </w:t>
      </w:r>
      <w:r w:rsidR="001007D3">
        <w:t>příkaz:</w:t>
      </w:r>
    </w:p>
    <w:p w:rsidR="001007D3" w:rsidRPr="003A1E0E" w:rsidRDefault="003A1E0E" w:rsidP="00E43347">
      <w:pPr>
        <w:ind w:left="57"/>
        <w:rPr>
          <w:rFonts w:asciiTheme="majorHAnsi" w:hAnsiTheme="majorHAnsi" w:cstheme="majorHAnsi"/>
        </w:rPr>
      </w:pPr>
      <w:r w:rsidRPr="00006ECC">
        <w:rPr>
          <w:rFonts w:asciiTheme="majorHAnsi" w:hAnsiTheme="majorHAnsi" w:cstheme="majorHAnsi"/>
          <w:b/>
        </w:rPr>
        <w:t>ip DHCP</w:t>
      </w:r>
      <w:r w:rsidR="001007D3" w:rsidRPr="00006ECC">
        <w:rPr>
          <w:rFonts w:asciiTheme="majorHAnsi" w:hAnsiTheme="majorHAnsi" w:cstheme="majorHAnsi"/>
          <w:b/>
        </w:rPr>
        <w:t xml:space="preserve"> excluded-address</w:t>
      </w:r>
      <w:r w:rsidR="001007D3" w:rsidRPr="003A1E0E">
        <w:rPr>
          <w:rFonts w:asciiTheme="majorHAnsi" w:hAnsiTheme="majorHAnsi" w:cstheme="majorHAnsi"/>
        </w:rPr>
        <w:t xml:space="preserve"> </w:t>
      </w:r>
      <w:r w:rsidR="00FC1635" w:rsidRPr="003A1E0E">
        <w:rPr>
          <w:rFonts w:asciiTheme="majorHAnsi" w:hAnsiTheme="majorHAnsi" w:cstheme="majorHAnsi"/>
        </w:rPr>
        <w:t>[počáteční adresa] [koncová adresa]</w:t>
      </w:r>
      <w:r w:rsidR="00B522B2" w:rsidRPr="003A1E0E">
        <w:rPr>
          <w:rFonts w:asciiTheme="majorHAnsi" w:hAnsiTheme="majorHAnsi" w:cstheme="majorHAnsi"/>
        </w:rPr>
        <w:t xml:space="preserve"> // </w:t>
      </w:r>
      <w:r w:rsidR="00730EA3" w:rsidRPr="003A1E0E">
        <w:rPr>
          <w:rFonts w:asciiTheme="majorHAnsi" w:hAnsiTheme="majorHAnsi" w:cstheme="majorHAnsi"/>
        </w:rPr>
        <w:t>Tento příkaz vy</w:t>
      </w:r>
      <w:r w:rsidR="00AB5498" w:rsidRPr="003A1E0E">
        <w:rPr>
          <w:rFonts w:asciiTheme="majorHAnsi" w:hAnsiTheme="majorHAnsi" w:cstheme="majorHAnsi"/>
        </w:rPr>
        <w:t>me</w:t>
      </w:r>
      <w:r w:rsidR="00730EA3" w:rsidRPr="003A1E0E">
        <w:rPr>
          <w:rFonts w:asciiTheme="majorHAnsi" w:hAnsiTheme="majorHAnsi" w:cstheme="majorHAnsi"/>
        </w:rPr>
        <w:t>zí</w:t>
      </w:r>
      <w:r w:rsidR="001007D3" w:rsidRPr="003A1E0E">
        <w:rPr>
          <w:rFonts w:asciiTheme="majorHAnsi" w:hAnsiTheme="majorHAnsi" w:cstheme="majorHAnsi"/>
        </w:rPr>
        <w:t xml:space="preserve"> adresový prostor, který nemá do DHCP zasahovat, tento prostor bývá určený pro směrovače nebo případnou škálovatelnost.</w:t>
      </w:r>
    </w:p>
    <w:p w:rsidR="001007D3" w:rsidRPr="003A1E0E" w:rsidRDefault="00AB5498" w:rsidP="00E43347">
      <w:pPr>
        <w:rPr>
          <w:rFonts w:asciiTheme="majorHAnsi" w:hAnsiTheme="majorHAnsi" w:cstheme="majorHAnsi"/>
        </w:rPr>
      </w:pPr>
      <w:r w:rsidRPr="003A1E0E">
        <w:rPr>
          <w:rFonts w:asciiTheme="majorHAnsi" w:hAnsiTheme="majorHAnsi" w:cstheme="majorHAnsi"/>
        </w:rPr>
        <w:t xml:space="preserve"> </w:t>
      </w:r>
      <w:r w:rsidR="003A1E0E" w:rsidRPr="00006ECC">
        <w:rPr>
          <w:rFonts w:asciiTheme="majorHAnsi" w:hAnsiTheme="majorHAnsi" w:cstheme="majorHAnsi"/>
          <w:b/>
        </w:rPr>
        <w:t>ip DHCP</w:t>
      </w:r>
      <w:r w:rsidR="001007D3" w:rsidRPr="00006ECC">
        <w:rPr>
          <w:rFonts w:asciiTheme="majorHAnsi" w:hAnsiTheme="majorHAnsi" w:cstheme="majorHAnsi"/>
          <w:b/>
        </w:rPr>
        <w:t xml:space="preserve"> pool</w:t>
      </w:r>
      <w:r w:rsidR="001007D3" w:rsidRPr="003A1E0E">
        <w:rPr>
          <w:rFonts w:asciiTheme="majorHAnsi" w:hAnsiTheme="majorHAnsi" w:cstheme="majorHAnsi"/>
        </w:rPr>
        <w:t xml:space="preserve"> [název]</w:t>
      </w:r>
      <w:r w:rsidR="00B522B2" w:rsidRPr="003A1E0E">
        <w:rPr>
          <w:rFonts w:asciiTheme="majorHAnsi" w:hAnsiTheme="majorHAnsi" w:cstheme="majorHAnsi"/>
        </w:rPr>
        <w:t xml:space="preserve"> // </w:t>
      </w:r>
      <w:r w:rsidR="001007D3" w:rsidRPr="003A1E0E">
        <w:rPr>
          <w:rFonts w:asciiTheme="majorHAnsi" w:hAnsiTheme="majorHAnsi" w:cstheme="majorHAnsi"/>
        </w:rPr>
        <w:t>Tímto příkazem aktivuje DHCP protokol pod námi určeným názvem</w:t>
      </w:r>
      <w:r w:rsidR="00FC1635" w:rsidRPr="003A1E0E">
        <w:rPr>
          <w:rFonts w:asciiTheme="majorHAnsi" w:hAnsiTheme="majorHAnsi" w:cstheme="majorHAnsi"/>
        </w:rPr>
        <w:t>.</w:t>
      </w:r>
    </w:p>
    <w:p w:rsidR="00FC1635" w:rsidRPr="003A1E0E" w:rsidRDefault="00FC1635" w:rsidP="00E43347">
      <w:pPr>
        <w:ind w:left="57"/>
        <w:rPr>
          <w:rFonts w:asciiTheme="majorHAnsi" w:hAnsiTheme="majorHAnsi" w:cstheme="majorHAnsi"/>
        </w:rPr>
      </w:pPr>
      <w:r w:rsidRPr="003A1E0E">
        <w:rPr>
          <w:rFonts w:asciiTheme="majorHAnsi" w:hAnsiTheme="majorHAnsi" w:cstheme="majorHAnsi"/>
          <w:b/>
        </w:rPr>
        <w:t>network</w:t>
      </w:r>
      <w:r w:rsidRPr="003A1E0E">
        <w:rPr>
          <w:rFonts w:asciiTheme="majorHAnsi" w:hAnsiTheme="majorHAnsi" w:cstheme="majorHAnsi"/>
        </w:rPr>
        <w:t xml:space="preserve"> [síť] [maska podsítě]</w:t>
      </w:r>
      <w:r w:rsidR="00B522B2" w:rsidRPr="003A1E0E">
        <w:rPr>
          <w:rFonts w:asciiTheme="majorHAnsi" w:hAnsiTheme="majorHAnsi" w:cstheme="majorHAnsi"/>
        </w:rPr>
        <w:t xml:space="preserve"> // </w:t>
      </w:r>
      <w:r w:rsidR="00BD1BAD" w:rsidRPr="003A1E0E">
        <w:rPr>
          <w:rFonts w:asciiTheme="majorHAnsi" w:hAnsiTheme="majorHAnsi" w:cstheme="majorHAnsi"/>
        </w:rPr>
        <w:t xml:space="preserve">určuje, které porty se zapojí do protokolu DHCP </w:t>
      </w:r>
    </w:p>
    <w:p w:rsidR="00FC1635" w:rsidRPr="00AB5498" w:rsidRDefault="00FC1635" w:rsidP="00E43347">
      <w:pPr>
        <w:pStyle w:val="Nadpis3"/>
        <w:jc w:val="both"/>
      </w:pPr>
      <w:bookmarkStart w:id="65" w:name="_Toc472386428"/>
      <w:r w:rsidRPr="00AB5498">
        <w:t>OSPF</w:t>
      </w:r>
      <w:r w:rsidR="00AB5498">
        <w:t xml:space="preserve"> v hlavní síti</w:t>
      </w:r>
      <w:r w:rsidRPr="00AB5498">
        <w:t>:</w:t>
      </w:r>
      <w:bookmarkEnd w:id="65"/>
    </w:p>
    <w:p w:rsidR="00730EA3" w:rsidRDefault="00FC1635" w:rsidP="00E43347">
      <w:pPr>
        <w:ind w:left="57"/>
      </w:pPr>
      <w:r>
        <w:t xml:space="preserve">Protokol aktivujeme pomocí příkazu: </w:t>
      </w:r>
    </w:p>
    <w:p w:rsidR="003A1E0E" w:rsidRDefault="00730EA3" w:rsidP="00E43347">
      <w:pPr>
        <w:ind w:left="57"/>
        <w:rPr>
          <w:rFonts w:asciiTheme="majorHAnsi" w:hAnsiTheme="majorHAnsi" w:cstheme="majorHAnsi"/>
        </w:rPr>
      </w:pPr>
      <w:r w:rsidRPr="003A1E0E">
        <w:rPr>
          <w:rFonts w:asciiTheme="majorHAnsi" w:hAnsiTheme="majorHAnsi" w:cstheme="majorHAnsi"/>
          <w:b/>
        </w:rPr>
        <w:t>router ospf 1</w:t>
      </w:r>
      <w:r w:rsidR="00B522B2" w:rsidRPr="003A1E0E">
        <w:rPr>
          <w:rFonts w:asciiTheme="majorHAnsi" w:hAnsiTheme="majorHAnsi" w:cstheme="majorHAnsi"/>
        </w:rPr>
        <w:t xml:space="preserve"> // </w:t>
      </w:r>
      <w:r w:rsidRPr="003A1E0E">
        <w:rPr>
          <w:rFonts w:asciiTheme="majorHAnsi" w:hAnsiTheme="majorHAnsi" w:cstheme="majorHAnsi"/>
        </w:rPr>
        <w:t>Kde</w:t>
      </w:r>
      <w:r w:rsidR="00917BB2" w:rsidRPr="003A1E0E">
        <w:rPr>
          <w:rFonts w:asciiTheme="majorHAnsi" w:hAnsiTheme="majorHAnsi" w:cstheme="majorHAnsi"/>
        </w:rPr>
        <w:t xml:space="preserve"> </w:t>
      </w:r>
      <w:r w:rsidR="00FC1635" w:rsidRPr="003A1E0E">
        <w:rPr>
          <w:rFonts w:asciiTheme="majorHAnsi" w:hAnsiTheme="majorHAnsi" w:cstheme="majorHAnsi"/>
        </w:rPr>
        <w:t>jednička značí název, takže jich může najednou běžet i několik</w:t>
      </w:r>
      <w:r w:rsidR="00917BB2" w:rsidRPr="003A1E0E">
        <w:rPr>
          <w:rFonts w:asciiTheme="majorHAnsi" w:hAnsiTheme="majorHAnsi" w:cstheme="majorHAnsi"/>
        </w:rPr>
        <w:t xml:space="preserve">   </w:t>
      </w:r>
    </w:p>
    <w:p w:rsidR="00AB5498" w:rsidRPr="003A1E0E" w:rsidRDefault="00DB32C9" w:rsidP="00E43347">
      <w:pPr>
        <w:ind w:left="57"/>
        <w:rPr>
          <w:rFonts w:asciiTheme="majorHAnsi" w:hAnsiTheme="majorHAnsi" w:cstheme="majorHAnsi"/>
        </w:rPr>
      </w:pPr>
      <w:r w:rsidRPr="003A1E0E">
        <w:rPr>
          <w:rFonts w:asciiTheme="majorHAnsi" w:hAnsiTheme="majorHAnsi" w:cstheme="majorHAnsi"/>
          <w:b/>
        </w:rPr>
        <w:t>network</w:t>
      </w:r>
      <w:r w:rsidRPr="003A1E0E">
        <w:rPr>
          <w:rFonts w:asciiTheme="majorHAnsi" w:hAnsiTheme="majorHAnsi" w:cstheme="majorHAnsi"/>
        </w:rPr>
        <w:t xml:space="preserve"> [adresa sítě] [inverzní maska</w:t>
      </w:r>
      <w:r w:rsidR="00917BB2" w:rsidRPr="003A1E0E">
        <w:rPr>
          <w:rFonts w:asciiTheme="majorHAnsi" w:hAnsiTheme="majorHAnsi" w:cstheme="majorHAnsi"/>
        </w:rPr>
        <w:t xml:space="preserve"> podsítě] </w:t>
      </w:r>
      <w:r w:rsidR="00917BB2" w:rsidRPr="003A1E0E">
        <w:rPr>
          <w:rFonts w:asciiTheme="majorHAnsi" w:hAnsiTheme="majorHAnsi" w:cstheme="majorHAnsi"/>
          <w:b/>
        </w:rPr>
        <w:t>area</w:t>
      </w:r>
      <w:r w:rsidR="00917BB2" w:rsidRPr="003A1E0E">
        <w:rPr>
          <w:rFonts w:asciiTheme="majorHAnsi" w:hAnsiTheme="majorHAnsi" w:cstheme="majorHAnsi"/>
        </w:rPr>
        <w:t xml:space="preserve"> [číslo oblasti] // </w:t>
      </w:r>
      <w:r w:rsidR="00BD1BAD" w:rsidRPr="003A1E0E">
        <w:rPr>
          <w:rFonts w:asciiTheme="majorHAnsi" w:hAnsiTheme="majorHAnsi" w:cstheme="majorHAnsi"/>
        </w:rPr>
        <w:t>určuje, které porty se zapojí do protokolu OSPF, u masky se používá inverzní (opačná)</w:t>
      </w:r>
    </w:p>
    <w:p w:rsidR="00AB5498" w:rsidRDefault="00391DFC" w:rsidP="00E43347">
      <w:pPr>
        <w:pStyle w:val="Nadpis2"/>
        <w:jc w:val="both"/>
      </w:pPr>
      <w:bookmarkStart w:id="66" w:name="_Toc472386429"/>
      <w:r>
        <w:lastRenderedPageBreak/>
        <w:t>Směrovací protokol RIP (Směrovací Informační Protokol)</w:t>
      </w:r>
      <w:bookmarkEnd w:id="66"/>
    </w:p>
    <w:p w:rsidR="00391DFC" w:rsidRPr="00391DFC" w:rsidRDefault="00391DFC" w:rsidP="00E43347"/>
    <w:p w:rsidR="00FC1635" w:rsidRDefault="0052366A" w:rsidP="007113E5">
      <w:pPr>
        <w:jc w:val="center"/>
      </w:pPr>
      <w:r>
        <w:rPr>
          <w:noProof/>
        </w:rPr>
        <w:pict>
          <v:shape id="_x0000_i1027" type="#_x0000_t75" style="width:292.15pt;height:252pt">
            <v:imagedata r:id="rId15" o:title="projekt3"/>
          </v:shape>
        </w:pict>
      </w:r>
    </w:p>
    <w:p w:rsidR="001007D3" w:rsidRDefault="00391DFC" w:rsidP="00E43347">
      <w:pPr>
        <w:pStyle w:val="Nadpis3"/>
        <w:jc w:val="both"/>
      </w:pPr>
      <w:bookmarkStart w:id="67" w:name="_Toc472386430"/>
      <w:r>
        <w:t>Routing Information Protocol v podsíti</w:t>
      </w:r>
      <w:bookmarkEnd w:id="67"/>
    </w:p>
    <w:p w:rsidR="00391DFC" w:rsidRPr="00B522B2" w:rsidRDefault="00391DFC" w:rsidP="00E43347">
      <w:pPr>
        <w:rPr>
          <w:rFonts w:asciiTheme="majorHAnsi" w:hAnsiTheme="majorHAnsi" w:cstheme="majorHAnsi"/>
        </w:rPr>
      </w:pPr>
      <w:r w:rsidRPr="00006ECC">
        <w:rPr>
          <w:rFonts w:asciiTheme="majorHAnsi" w:hAnsiTheme="majorHAnsi" w:cstheme="majorHAnsi"/>
          <w:b/>
        </w:rPr>
        <w:t>router rip</w:t>
      </w:r>
      <w:r w:rsidR="00B522B2">
        <w:rPr>
          <w:rFonts w:asciiTheme="majorHAnsi" w:hAnsiTheme="majorHAnsi" w:cstheme="majorHAnsi"/>
        </w:rPr>
        <w:t xml:space="preserve"> // aktivace protokolu RIP</w:t>
      </w:r>
    </w:p>
    <w:p w:rsidR="00391DFC" w:rsidRPr="005A2128" w:rsidRDefault="00391DFC" w:rsidP="00E43347">
      <w:pPr>
        <w:rPr>
          <w:rFonts w:asciiTheme="majorHAnsi" w:hAnsiTheme="majorHAnsi" w:cstheme="majorHAnsi"/>
        </w:rPr>
      </w:pPr>
      <w:r w:rsidRPr="00006ECC">
        <w:rPr>
          <w:rFonts w:asciiTheme="majorHAnsi" w:hAnsiTheme="majorHAnsi" w:cstheme="majorHAnsi"/>
          <w:b/>
        </w:rPr>
        <w:t>version 2</w:t>
      </w:r>
      <w:r w:rsidR="00B522B2">
        <w:rPr>
          <w:rFonts w:asciiTheme="majorHAnsi" w:hAnsiTheme="majorHAnsi" w:cstheme="majorHAnsi"/>
        </w:rPr>
        <w:t xml:space="preserve"> // aktivace RIP verze 2</w:t>
      </w:r>
    </w:p>
    <w:p w:rsidR="005A2128" w:rsidRPr="005A2128" w:rsidRDefault="005A2128" w:rsidP="00E43347">
      <w:pPr>
        <w:rPr>
          <w:rFonts w:asciiTheme="majorHAnsi" w:hAnsiTheme="majorHAnsi" w:cstheme="majorHAnsi"/>
        </w:rPr>
      </w:pPr>
      <w:r w:rsidRPr="00006ECC">
        <w:rPr>
          <w:rFonts w:asciiTheme="majorHAnsi" w:hAnsiTheme="majorHAnsi" w:cstheme="majorHAnsi"/>
          <w:b/>
        </w:rPr>
        <w:t>no auto-summary</w:t>
      </w:r>
      <w:r w:rsidR="00B522B2">
        <w:rPr>
          <w:rFonts w:asciiTheme="majorHAnsi" w:hAnsiTheme="majorHAnsi" w:cstheme="majorHAnsi"/>
        </w:rPr>
        <w:t xml:space="preserve"> //</w:t>
      </w:r>
      <w:r w:rsidR="00347D4B">
        <w:rPr>
          <w:rFonts w:asciiTheme="majorHAnsi" w:hAnsiTheme="majorHAnsi" w:cstheme="majorHAnsi"/>
        </w:rPr>
        <w:t xml:space="preserve"> vypnutí autosu</w:t>
      </w:r>
      <w:r w:rsidR="00BD1BAD">
        <w:rPr>
          <w:rFonts w:asciiTheme="majorHAnsi" w:hAnsiTheme="majorHAnsi" w:cstheme="majorHAnsi"/>
        </w:rPr>
        <w:t>marizace</w:t>
      </w:r>
    </w:p>
    <w:p w:rsidR="00BD1BAD" w:rsidRDefault="005A2128" w:rsidP="00E43347">
      <w:pPr>
        <w:ind w:left="57"/>
      </w:pPr>
      <w:r w:rsidRPr="00006ECC">
        <w:rPr>
          <w:rFonts w:asciiTheme="majorHAnsi" w:hAnsiTheme="majorHAnsi" w:cstheme="majorHAnsi"/>
          <w:b/>
        </w:rPr>
        <w:t>network</w:t>
      </w:r>
      <w:r>
        <w:rPr>
          <w:rFonts w:asciiTheme="majorHAnsi" w:hAnsiTheme="majorHAnsi" w:cstheme="majorHAnsi"/>
        </w:rPr>
        <w:t xml:space="preserve"> [</w:t>
      </w:r>
      <w:r w:rsidR="004822D7">
        <w:rPr>
          <w:rFonts w:asciiTheme="majorHAnsi" w:hAnsiTheme="majorHAnsi" w:cstheme="majorHAnsi"/>
        </w:rPr>
        <w:t>adresa sítě</w:t>
      </w:r>
      <w:r>
        <w:rPr>
          <w:rFonts w:asciiTheme="majorHAnsi" w:hAnsiTheme="majorHAnsi" w:cstheme="majorHAnsi"/>
        </w:rPr>
        <w:t>]</w:t>
      </w:r>
      <w:r w:rsidR="00B522B2">
        <w:rPr>
          <w:rFonts w:asciiTheme="majorHAnsi" w:hAnsiTheme="majorHAnsi" w:cstheme="majorHAnsi"/>
        </w:rPr>
        <w:t xml:space="preserve"> // </w:t>
      </w:r>
      <w:r w:rsidR="00BD1BAD">
        <w:t>určuje, které porty se zapojí do protokolu RIP</w:t>
      </w:r>
    </w:p>
    <w:p w:rsidR="00BD1BAD" w:rsidRDefault="00BD1BAD" w:rsidP="00E43347">
      <w:pPr>
        <w:ind w:left="57"/>
      </w:pPr>
    </w:p>
    <w:p w:rsidR="00BD1BAD" w:rsidRDefault="00BD1BAD" w:rsidP="00E43347">
      <w:pPr>
        <w:ind w:left="57"/>
      </w:pPr>
    </w:p>
    <w:p w:rsidR="00BD1BAD" w:rsidRDefault="00BD1BAD" w:rsidP="00E43347">
      <w:pPr>
        <w:ind w:left="57"/>
      </w:pPr>
    </w:p>
    <w:p w:rsidR="00BD1BAD" w:rsidRDefault="00BD1BAD" w:rsidP="00E43347">
      <w:pPr>
        <w:ind w:left="57"/>
      </w:pPr>
    </w:p>
    <w:p w:rsidR="00BD1BAD" w:rsidRDefault="00BD1BAD" w:rsidP="00E43347">
      <w:pPr>
        <w:ind w:left="57"/>
      </w:pPr>
    </w:p>
    <w:p w:rsidR="005A2128" w:rsidRDefault="005A2128" w:rsidP="00E43347">
      <w:pPr>
        <w:pStyle w:val="Nadpis3"/>
        <w:jc w:val="both"/>
      </w:pPr>
      <w:bookmarkStart w:id="68" w:name="_Toc472386431"/>
      <w:r>
        <w:lastRenderedPageBreak/>
        <w:t>DHCP Forwarder</w:t>
      </w:r>
      <w:bookmarkEnd w:id="68"/>
    </w:p>
    <w:p w:rsidR="005A2128" w:rsidRDefault="005A2128" w:rsidP="00E43347">
      <w:pPr>
        <w:ind w:left="57"/>
      </w:pPr>
      <w:r>
        <w:t>DHCP Forw</w:t>
      </w:r>
      <w:r w:rsidR="00347D4B">
        <w:t>arder funguje na tomto principu:</w:t>
      </w:r>
      <w:r>
        <w:t xml:space="preserve"> nastavíme vzdálený DHCP server a </w:t>
      </w:r>
      <w:r w:rsidR="00BD1BAD">
        <w:t>ten pomocí přiřadí adresy vzdáleným koncovým zařízením</w:t>
      </w:r>
      <w:r>
        <w:t>:</w:t>
      </w:r>
    </w:p>
    <w:p w:rsidR="001007D3" w:rsidRPr="005A2128" w:rsidRDefault="005A2128" w:rsidP="00E43347">
      <w:pPr>
        <w:ind w:left="57"/>
        <w:rPr>
          <w:rFonts w:asciiTheme="majorHAnsi" w:hAnsiTheme="majorHAnsi" w:cstheme="majorHAnsi"/>
        </w:rPr>
      </w:pPr>
      <w:r w:rsidRPr="00006ECC">
        <w:rPr>
          <w:rFonts w:asciiTheme="majorHAnsi" w:hAnsiTheme="majorHAnsi" w:cstheme="majorHAnsi"/>
          <w:b/>
        </w:rPr>
        <w:t xml:space="preserve"> ip helper-address</w:t>
      </w:r>
      <w:r w:rsidRPr="005A2128">
        <w:rPr>
          <w:rFonts w:asciiTheme="majorHAnsi" w:hAnsiTheme="majorHAnsi" w:cstheme="majorHAnsi"/>
        </w:rPr>
        <w:t xml:space="preserve"> [adresa portu DHCP serveru, ze kterého má vzít rozsah adres]</w:t>
      </w:r>
    </w:p>
    <w:p w:rsidR="001007D3" w:rsidRDefault="00006ECC" w:rsidP="007113E5">
      <w:pPr>
        <w:ind w:left="5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3353278</wp:posOffset>
                </wp:positionH>
                <wp:positionV relativeFrom="paragraph">
                  <wp:posOffset>2421298</wp:posOffset>
                </wp:positionV>
                <wp:extent cx="730685" cy="16702"/>
                <wp:effectExtent l="0" t="76200" r="31750" b="78740"/>
                <wp:wrapNone/>
                <wp:docPr id="1" name="Přímá spojnice se šipko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685" cy="1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301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" o:spid="_x0000_s1026" type="#_x0000_t32" style="position:absolute;margin-left:264.05pt;margin-top:190.65pt;width:57.55pt;height:1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2964972</wp:posOffset>
                </wp:positionH>
                <wp:positionV relativeFrom="paragraph">
                  <wp:posOffset>1586230</wp:posOffset>
                </wp:positionV>
                <wp:extent cx="273693" cy="812295"/>
                <wp:effectExtent l="38100" t="38100" r="12065" b="26035"/>
                <wp:wrapNone/>
                <wp:docPr id="8" name="Zakřiven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693" cy="81229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D77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Zakřivená spojnice 8" o:spid="_x0000_s1026" type="#_x0000_t38" style="position:absolute;margin-left:233.45pt;margin-top:124.9pt;width:21.55pt;height:63.9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3328226</wp:posOffset>
                </wp:positionH>
                <wp:positionV relativeFrom="paragraph">
                  <wp:posOffset>1602931</wp:posOffset>
                </wp:positionV>
                <wp:extent cx="212943" cy="795403"/>
                <wp:effectExtent l="0" t="38100" r="53975" b="24130"/>
                <wp:wrapNone/>
                <wp:docPr id="9" name="Zakřiven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43" cy="79540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C9FE" id="Zakřivená spojnice 9" o:spid="_x0000_s1026" type="#_x0000_t38" style="position:absolute;margin-left:262.05pt;margin-top:126.2pt;width:16.75pt;height:62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2021344</wp:posOffset>
                </wp:positionH>
                <wp:positionV relativeFrom="paragraph">
                  <wp:posOffset>2450526</wp:posOffset>
                </wp:positionV>
                <wp:extent cx="1235536" cy="810016"/>
                <wp:effectExtent l="38100" t="0" r="22225" b="85725"/>
                <wp:wrapNone/>
                <wp:docPr id="7" name="Zakřiven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536" cy="81001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F455" id="Zakřivená spojnice 7" o:spid="_x0000_s1026" type="#_x0000_t38" style="position:absolute;margin-left:159.15pt;margin-top:192.95pt;width:97.3pt;height:63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" adj="10800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3328226</wp:posOffset>
                </wp:positionH>
                <wp:positionV relativeFrom="paragraph">
                  <wp:posOffset>2429649</wp:posOffset>
                </wp:positionV>
                <wp:extent cx="713984" cy="405008"/>
                <wp:effectExtent l="0" t="0" r="48260" b="90805"/>
                <wp:wrapNone/>
                <wp:docPr id="10" name="Zakřiven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84" cy="40500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64F9" id="Zakřivená spojnice 10" o:spid="_x0000_s1026" type="#_x0000_t38" style="position:absolute;margin-left:262.05pt;margin-top:191.3pt;width:56.2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1428445</wp:posOffset>
                </wp:positionH>
                <wp:positionV relativeFrom="paragraph">
                  <wp:posOffset>2450526</wp:posOffset>
                </wp:positionV>
                <wp:extent cx="1775364" cy="455112"/>
                <wp:effectExtent l="38100" t="0" r="15875" b="97790"/>
                <wp:wrapNone/>
                <wp:docPr id="4" name="Zakřiven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364" cy="4551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C1CE" id="Zakřivená spojnice 4" o:spid="_x0000_s1026" type="#_x0000_t38" style="position:absolute;margin-left:112.5pt;margin-top:192.95pt;width:139.8pt;height:35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" adj="10800" strokecolor="black [3200]" strokeweight=".5pt">
                <v:stroke endarrow="block" joinstyle="miter"/>
              </v:shape>
            </w:pict>
          </mc:Fallback>
        </mc:AlternateContent>
      </w:r>
      <w:r w:rsidR="00BD1BAD">
        <w:pict>
          <v:shape id="_x0000_i1028" type="#_x0000_t75" style="width:456.9pt;height:350.3pt">
            <v:imagedata r:id="rId16" o:title="project"/>
          </v:shape>
        </w:pict>
      </w:r>
    </w:p>
    <w:p w:rsidR="00BD1BAD" w:rsidRDefault="00BD1BAD" w:rsidP="00E43347">
      <w:pPr>
        <w:ind w:left="57"/>
      </w:pPr>
    </w:p>
    <w:p w:rsidR="008C16FC" w:rsidRDefault="008C16FC" w:rsidP="00E43347">
      <w:pPr>
        <w:pStyle w:val="Nadpis2"/>
        <w:jc w:val="both"/>
      </w:pPr>
      <w:bookmarkStart w:id="69" w:name="_Toc472386432"/>
      <w:r>
        <w:lastRenderedPageBreak/>
        <w:t>Enhanced Interior Gateway Routing Protocol (EIGRP)</w:t>
      </w:r>
      <w:r w:rsidR="00F579D4">
        <w:t xml:space="preserve"> podsíť</w:t>
      </w:r>
      <w:bookmarkEnd w:id="69"/>
    </w:p>
    <w:p w:rsidR="008C16FC" w:rsidRDefault="00BD1BAD" w:rsidP="007113E5">
      <w:pPr>
        <w:jc w:val="center"/>
      </w:pPr>
      <w:r>
        <w:pict>
          <v:shape id="_x0000_i1029" type="#_x0000_t75" style="width:373.85pt;height:315.7pt">
            <v:imagedata r:id="rId17" o:title="projekt2"/>
          </v:shape>
        </w:pict>
      </w:r>
    </w:p>
    <w:p w:rsidR="004822D7" w:rsidRDefault="004822D7" w:rsidP="00E43347">
      <w:pPr>
        <w:pStyle w:val="Nadpis3"/>
        <w:jc w:val="both"/>
      </w:pPr>
      <w:bookmarkStart w:id="70" w:name="_Toc472386433"/>
      <w:r>
        <w:t>EIGRP síťování</w:t>
      </w:r>
      <w:bookmarkEnd w:id="70"/>
    </w:p>
    <w:p w:rsidR="004822D7" w:rsidRPr="00F579D4" w:rsidRDefault="004822D7" w:rsidP="00E43347">
      <w:pPr>
        <w:rPr>
          <w:rFonts w:asciiTheme="majorHAnsi" w:hAnsiTheme="majorHAnsi" w:cstheme="majorHAnsi"/>
        </w:rPr>
      </w:pPr>
      <w:r w:rsidRPr="00006ECC">
        <w:rPr>
          <w:rFonts w:asciiTheme="majorHAnsi" w:hAnsiTheme="majorHAnsi" w:cstheme="majorHAnsi"/>
          <w:b/>
        </w:rPr>
        <w:t>router EIGRP</w:t>
      </w:r>
      <w:r w:rsidRPr="00F579D4">
        <w:rPr>
          <w:rFonts w:asciiTheme="majorHAnsi" w:hAnsiTheme="majorHAnsi" w:cstheme="majorHAnsi"/>
        </w:rPr>
        <w:t xml:space="preserve"> [číslo = možný počet skoků]</w:t>
      </w:r>
      <w:r w:rsidR="00B522B2">
        <w:rPr>
          <w:rFonts w:asciiTheme="majorHAnsi" w:hAnsiTheme="majorHAnsi" w:cstheme="majorHAnsi"/>
        </w:rPr>
        <w:t xml:space="preserve"> // aktivace EIGRP + maximální počet skoků</w:t>
      </w:r>
    </w:p>
    <w:p w:rsidR="004822D7" w:rsidRPr="00006ECC" w:rsidRDefault="004822D7" w:rsidP="00E43347">
      <w:pPr>
        <w:rPr>
          <w:rFonts w:asciiTheme="majorHAnsi" w:hAnsiTheme="majorHAnsi" w:cstheme="majorHAnsi"/>
        </w:rPr>
      </w:pPr>
      <w:r w:rsidRPr="00006ECC">
        <w:rPr>
          <w:rFonts w:asciiTheme="majorHAnsi" w:hAnsiTheme="majorHAnsi" w:cstheme="majorHAnsi"/>
          <w:b/>
        </w:rPr>
        <w:t>Network</w:t>
      </w:r>
      <w:r w:rsidRPr="00006ECC">
        <w:rPr>
          <w:rFonts w:asciiTheme="majorHAnsi" w:hAnsiTheme="majorHAnsi" w:cstheme="majorHAnsi"/>
        </w:rPr>
        <w:t xml:space="preserve"> [adresa sítě] [inverzní maska (opačná)]</w:t>
      </w:r>
      <w:r w:rsidR="00B522B2" w:rsidRPr="00006ECC">
        <w:rPr>
          <w:rFonts w:asciiTheme="majorHAnsi" w:hAnsiTheme="majorHAnsi" w:cstheme="majorHAnsi"/>
        </w:rPr>
        <w:t xml:space="preserve"> // </w:t>
      </w:r>
      <w:r w:rsidR="00BD1BAD" w:rsidRPr="00006ECC">
        <w:rPr>
          <w:rFonts w:asciiTheme="majorHAnsi" w:hAnsiTheme="majorHAnsi" w:cstheme="majorHAnsi"/>
        </w:rPr>
        <w:t>určuje, které porty se zapojí do protokolu DHCP, maska se používá inverzní</w:t>
      </w:r>
      <w:r w:rsidR="00347D4B">
        <w:rPr>
          <w:rFonts w:asciiTheme="majorHAnsi" w:hAnsiTheme="majorHAnsi" w:cstheme="majorHAnsi"/>
        </w:rPr>
        <w:t>.</w:t>
      </w:r>
    </w:p>
    <w:p w:rsidR="00F579D4" w:rsidRDefault="00F579D4" w:rsidP="00E43347">
      <w:pPr>
        <w:rPr>
          <w:rFonts w:asciiTheme="majorHAnsi" w:hAnsiTheme="majorHAnsi" w:cstheme="majorHAnsi"/>
        </w:rPr>
      </w:pPr>
      <w:r w:rsidRPr="00006ECC">
        <w:rPr>
          <w:rFonts w:asciiTheme="majorHAnsi" w:hAnsiTheme="majorHAnsi" w:cstheme="majorHAnsi"/>
          <w:b/>
        </w:rPr>
        <w:t>no auto-summary</w:t>
      </w:r>
      <w:r w:rsidR="00B522B2">
        <w:rPr>
          <w:rFonts w:asciiTheme="majorHAnsi" w:hAnsiTheme="majorHAnsi" w:cstheme="majorHAnsi"/>
        </w:rPr>
        <w:t xml:space="preserve"> // </w:t>
      </w:r>
      <w:r w:rsidR="00E62465">
        <w:rPr>
          <w:rFonts w:asciiTheme="majorHAnsi" w:hAnsiTheme="majorHAnsi" w:cstheme="majorHAnsi"/>
        </w:rPr>
        <w:t>vypnutí autosu</w:t>
      </w:r>
      <w:r w:rsidR="00BD1BAD">
        <w:rPr>
          <w:rFonts w:asciiTheme="majorHAnsi" w:hAnsiTheme="majorHAnsi" w:cstheme="majorHAnsi"/>
        </w:rPr>
        <w:t>marizace</w:t>
      </w:r>
    </w:p>
    <w:p w:rsidR="00F579D4" w:rsidRDefault="00F579D4" w:rsidP="00E43347">
      <w:pPr>
        <w:pStyle w:val="Nadpis2"/>
        <w:jc w:val="both"/>
      </w:pPr>
      <w:r>
        <w:br w:type="column"/>
      </w:r>
      <w:bookmarkStart w:id="71" w:name="_Toc472386434"/>
      <w:r>
        <w:lastRenderedPageBreak/>
        <w:t>Open Shortest Path First (OSPF) podsíť</w:t>
      </w:r>
      <w:bookmarkEnd w:id="71"/>
    </w:p>
    <w:p w:rsidR="00F579D4" w:rsidRDefault="001558B0" w:rsidP="007113E5">
      <w:pPr>
        <w:jc w:val="center"/>
      </w:pPr>
      <w:r>
        <w:pict>
          <v:shape id="_x0000_i1032" type="#_x0000_t75" style="width:369.7pt;height:204.9pt">
            <v:imagedata r:id="rId18" o:title="obr2"/>
          </v:shape>
        </w:pict>
      </w:r>
    </w:p>
    <w:p w:rsidR="001558B0" w:rsidRDefault="001558B0" w:rsidP="00E43347">
      <w:r>
        <w:t>Přepínače L1 a L3 se v této části stávají hraničními směrovači.</w:t>
      </w:r>
    </w:p>
    <w:p w:rsidR="00B522B2" w:rsidRDefault="00B522B2" w:rsidP="00E43347">
      <w:pPr>
        <w:pStyle w:val="Nadpis3"/>
        <w:jc w:val="both"/>
      </w:pPr>
      <w:r>
        <w:t xml:space="preserve"> </w:t>
      </w:r>
      <w:bookmarkStart w:id="72" w:name="_Toc472386435"/>
      <w:r>
        <w:t>OSPF síťování</w:t>
      </w:r>
      <w:bookmarkEnd w:id="72"/>
      <w:r>
        <w:t xml:space="preserve"> </w:t>
      </w:r>
    </w:p>
    <w:p w:rsidR="00917BB2" w:rsidRDefault="001A3D48" w:rsidP="00E43347">
      <w:pPr>
        <w:rPr>
          <w:rFonts w:asciiTheme="majorHAnsi" w:hAnsiTheme="majorHAnsi" w:cstheme="majorHAnsi"/>
        </w:rPr>
      </w:pPr>
      <w:r w:rsidRPr="00006ECC">
        <w:rPr>
          <w:rFonts w:asciiTheme="majorHAnsi" w:hAnsiTheme="majorHAnsi" w:cstheme="majorHAnsi"/>
          <w:b/>
        </w:rPr>
        <w:t>r</w:t>
      </w:r>
      <w:r w:rsidR="00B522B2" w:rsidRPr="00006ECC">
        <w:rPr>
          <w:rFonts w:asciiTheme="majorHAnsi" w:hAnsiTheme="majorHAnsi" w:cstheme="majorHAnsi"/>
          <w:b/>
        </w:rPr>
        <w:t>outer ospf</w:t>
      </w:r>
      <w:r w:rsidR="00B522B2">
        <w:rPr>
          <w:rFonts w:asciiTheme="majorHAnsi" w:hAnsiTheme="majorHAnsi" w:cstheme="majorHAnsi"/>
        </w:rPr>
        <w:t xml:space="preserve"> [identifikátor pro OSPF síť (číslo)</w:t>
      </w:r>
      <w:r w:rsidRPr="001A3D48">
        <w:rPr>
          <w:rFonts w:asciiTheme="majorHAnsi" w:hAnsiTheme="majorHAnsi" w:cstheme="majorHAnsi"/>
        </w:rPr>
        <w:t>]</w:t>
      </w:r>
      <w:r w:rsidR="00B522B2">
        <w:rPr>
          <w:rFonts w:asciiTheme="majorHAnsi" w:hAnsiTheme="majorHAnsi" w:cstheme="majorHAnsi"/>
        </w:rPr>
        <w:t xml:space="preserve"> // aktivace OSPF protokolu</w:t>
      </w:r>
      <w:r w:rsidR="00A14EBF">
        <w:rPr>
          <w:rFonts w:asciiTheme="majorHAnsi" w:hAnsiTheme="majorHAnsi" w:cstheme="majorHAnsi"/>
        </w:rPr>
        <w:tab/>
      </w:r>
    </w:p>
    <w:p w:rsidR="00917BB2" w:rsidRDefault="00006ECC" w:rsidP="00E433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n</w:t>
      </w:r>
      <w:r w:rsidR="00917BB2" w:rsidRPr="00006ECC">
        <w:rPr>
          <w:rFonts w:asciiTheme="majorHAnsi" w:hAnsiTheme="majorHAnsi" w:cstheme="majorHAnsi"/>
          <w:b/>
        </w:rPr>
        <w:t>etwork</w:t>
      </w:r>
      <w:r w:rsidR="00917BB2" w:rsidRPr="00F579D4">
        <w:rPr>
          <w:rFonts w:asciiTheme="majorHAnsi" w:hAnsiTheme="majorHAnsi" w:cstheme="majorHAnsi"/>
        </w:rPr>
        <w:t xml:space="preserve"> [adresa sítě] [inverzní maska (opačná)]</w:t>
      </w:r>
      <w:r w:rsidR="00917BB2">
        <w:rPr>
          <w:rFonts w:asciiTheme="majorHAnsi" w:hAnsiTheme="majorHAnsi" w:cstheme="majorHAnsi"/>
        </w:rPr>
        <w:t xml:space="preserve"> </w:t>
      </w:r>
      <w:r w:rsidR="00917BB2" w:rsidRPr="00E62465">
        <w:rPr>
          <w:rFonts w:asciiTheme="majorHAnsi" w:hAnsiTheme="majorHAnsi" w:cstheme="majorHAnsi"/>
          <w:b/>
        </w:rPr>
        <w:t xml:space="preserve">area </w:t>
      </w:r>
      <w:r w:rsidR="00917BB2">
        <w:rPr>
          <w:rFonts w:asciiTheme="majorHAnsi" w:hAnsiTheme="majorHAnsi" w:cstheme="majorHAnsi"/>
        </w:rPr>
        <w:t xml:space="preserve">[číslo oblasti] // </w:t>
      </w:r>
      <w:r w:rsidR="00BD1BAD" w:rsidRPr="00BD1BAD">
        <w:rPr>
          <w:rFonts w:asciiTheme="majorHAnsi" w:hAnsiTheme="majorHAnsi" w:cstheme="majorHAnsi"/>
        </w:rPr>
        <w:t>určuje, které porty se zapojí do protokolu DHCP</w:t>
      </w:r>
    </w:p>
    <w:p w:rsidR="00917BB2" w:rsidRPr="00BD1BAD" w:rsidRDefault="00917BB2" w:rsidP="00E43347">
      <w:pPr>
        <w:rPr>
          <w:rFonts w:asciiTheme="majorHAnsi" w:hAnsiTheme="majorHAnsi" w:cstheme="majorHAnsi"/>
        </w:rPr>
      </w:pPr>
      <w:r w:rsidRPr="00BD1BAD">
        <w:rPr>
          <w:rFonts w:asciiTheme="majorHAnsi" w:hAnsiTheme="majorHAnsi" w:cstheme="majorHAnsi"/>
        </w:rPr>
        <w:t>Ukázka konfigurace OSPF pro router 0:</w:t>
      </w:r>
    </w:p>
    <w:p w:rsidR="00917BB2" w:rsidRDefault="00917BB2" w:rsidP="007113E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31" type="#_x0000_t75" style="width:3in;height:242.3pt">
            <v:imagedata r:id="rId19" o:title="obr1"/>
          </v:shape>
        </w:pict>
      </w:r>
    </w:p>
    <w:p w:rsidR="00F579D4" w:rsidRDefault="003C6A9B" w:rsidP="00E43347">
      <w:pPr>
        <w:pStyle w:val="Nadpis1"/>
        <w:jc w:val="both"/>
      </w:pPr>
      <w:bookmarkStart w:id="73" w:name="_Toc472386436"/>
      <w:r>
        <w:lastRenderedPageBreak/>
        <w:t>redistribuce směrovacích protokolů</w:t>
      </w:r>
      <w:bookmarkEnd w:id="73"/>
    </w:p>
    <w:p w:rsidR="003C6A9B" w:rsidRDefault="003C6A9B" w:rsidP="00E43347">
      <w:pPr>
        <w:pStyle w:val="Nadpis2"/>
        <w:jc w:val="both"/>
      </w:pPr>
      <w:bookmarkStart w:id="74" w:name="_Toc472386437"/>
      <w:r>
        <w:t>RIP do OSPF</w:t>
      </w:r>
      <w:bookmarkEnd w:id="74"/>
    </w:p>
    <w:p w:rsidR="00463941" w:rsidRDefault="003C6A9B" w:rsidP="00E43347">
      <w:r>
        <w:t xml:space="preserve">Pro úspěšnou redistribuci </w:t>
      </w:r>
      <w:r w:rsidR="00347D4B">
        <w:t xml:space="preserve">RIP protokolů </w:t>
      </w:r>
      <w:r>
        <w:t>mus</w:t>
      </w:r>
      <w:r w:rsidR="00347D4B">
        <w:t>í být splněno několik podmínek. P</w:t>
      </w:r>
      <w:r w:rsidR="00463941">
        <w:t xml:space="preserve">rovádět </w:t>
      </w:r>
      <w:r w:rsidR="00347D4B">
        <w:t xml:space="preserve">redistribuci </w:t>
      </w:r>
      <w:r w:rsidR="00463941">
        <w:t>na 1 směrovači, který se nazývá hraniční směrovač, OSPF a RIP v přímo propojených sítích, kde se nachází</w:t>
      </w:r>
      <w:r w:rsidR="00347D4B">
        <w:t xml:space="preserve"> i</w:t>
      </w:r>
      <w:r w:rsidR="00463941">
        <w:t xml:space="preserve"> druhý protokol.</w:t>
      </w:r>
    </w:p>
    <w:p w:rsidR="00463941" w:rsidRDefault="007113E5" w:rsidP="007113E5">
      <w:pPr>
        <w:jc w:val="center"/>
      </w:pPr>
      <w:r>
        <w:pict>
          <v:shape id="_x0000_i1030" type="#_x0000_t75" style="width:4in;height:202.15pt">
            <v:imagedata r:id="rId20" o:title="projekt5"/>
          </v:shape>
        </w:pict>
      </w:r>
    </w:p>
    <w:p w:rsidR="00D31AC9" w:rsidRDefault="00D31AC9" w:rsidP="00E43347">
      <w:r>
        <w:t>Hraniční směrovač</w:t>
      </w:r>
      <w:r w:rsidR="00006ECC">
        <w:t>, RIP 4</w:t>
      </w:r>
      <w:r>
        <w:t xml:space="preserve">, do kterého se navíc </w:t>
      </w:r>
      <w:r w:rsidR="00006ECC">
        <w:t>zadají přímo propojené sítě –</w:t>
      </w:r>
      <w:r>
        <w:t xml:space="preserve"> OSPF</w:t>
      </w:r>
      <w:r w:rsidR="00006ECC">
        <w:t xml:space="preserve"> </w:t>
      </w:r>
      <w:r w:rsidR="007113E5">
        <w:t xml:space="preserve">nastavíme </w:t>
      </w:r>
      <w:r w:rsidR="00006ECC">
        <w:t>vlevo a vpravo</w:t>
      </w:r>
      <w:r w:rsidR="007113E5">
        <w:t xml:space="preserve"> nastavíme</w:t>
      </w:r>
      <w:r>
        <w:t xml:space="preserve"> RIP.</w:t>
      </w:r>
    </w:p>
    <w:p w:rsidR="00463941" w:rsidRDefault="00463941" w:rsidP="00E43347">
      <w:r>
        <w:t>Příkazy:</w:t>
      </w:r>
    </w:p>
    <w:p w:rsidR="00463941" w:rsidRDefault="00463941" w:rsidP="00E43347">
      <w:r>
        <w:t xml:space="preserve">Po zadání </w:t>
      </w:r>
      <w:r w:rsidRPr="007113E5">
        <w:rPr>
          <w:b/>
        </w:rPr>
        <w:t>router ospf 1</w:t>
      </w:r>
      <w:r>
        <w:t>:</w:t>
      </w:r>
    </w:p>
    <w:p w:rsidR="00463941" w:rsidRDefault="00463941" w:rsidP="00E43347">
      <w:pPr>
        <w:rPr>
          <w:rFonts w:asciiTheme="majorHAnsi" w:hAnsiTheme="majorHAnsi" w:cstheme="majorHAnsi"/>
        </w:rPr>
      </w:pPr>
      <w:r w:rsidRPr="007113E5">
        <w:rPr>
          <w:rFonts w:asciiTheme="majorHAnsi" w:hAnsiTheme="majorHAnsi" w:cstheme="majorHAnsi"/>
          <w:b/>
        </w:rPr>
        <w:t xml:space="preserve">redistribute rip metric </w:t>
      </w:r>
      <w:r w:rsidR="007113E5">
        <w:rPr>
          <w:rFonts w:asciiTheme="majorHAnsi" w:hAnsiTheme="majorHAnsi" w:cstheme="majorHAnsi"/>
        </w:rPr>
        <w:t>[metrická hodnota</w:t>
      </w:r>
      <w:r w:rsidRPr="00AB5498">
        <w:rPr>
          <w:rFonts w:asciiTheme="majorHAnsi" w:hAnsiTheme="majorHAnsi" w:cstheme="majorHAnsi"/>
        </w:rPr>
        <w:t>]</w:t>
      </w:r>
      <w:r>
        <w:rPr>
          <w:rFonts w:asciiTheme="majorHAnsi" w:hAnsiTheme="majorHAnsi" w:cstheme="majorHAnsi"/>
        </w:rPr>
        <w:t xml:space="preserve"> </w:t>
      </w:r>
      <w:r w:rsidRPr="007113E5">
        <w:rPr>
          <w:rFonts w:asciiTheme="majorHAnsi" w:hAnsiTheme="majorHAnsi" w:cstheme="majorHAnsi"/>
          <w:b/>
        </w:rPr>
        <w:t>subnets</w:t>
      </w:r>
      <w:r w:rsidR="007113E5">
        <w:rPr>
          <w:rFonts w:asciiTheme="majorHAnsi" w:hAnsiTheme="majorHAnsi" w:cstheme="majorHAnsi"/>
        </w:rPr>
        <w:t xml:space="preserve"> // hodnotu je možné určit dle toho, jakou má mít váhu </w:t>
      </w:r>
    </w:p>
    <w:p w:rsidR="00E62465" w:rsidRDefault="00E62465" w:rsidP="00E433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Ukázka redistribuce do OSPF:</w:t>
      </w:r>
    </w:p>
    <w:p w:rsidR="00E62465" w:rsidRPr="000D1AEE" w:rsidRDefault="00E62465" w:rsidP="00E62465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0D1AEE">
        <w:rPr>
          <w:rFonts w:asciiTheme="majorHAnsi" w:hAnsiTheme="majorHAnsi" w:cstheme="majorHAnsi"/>
          <w:highlight w:val="lightGray"/>
        </w:rPr>
        <w:t xml:space="preserve">Router(config)#router ospf 1                        </w:t>
      </w:r>
    </w:p>
    <w:p w:rsidR="00E62465" w:rsidRPr="000D1AEE" w:rsidRDefault="00E62465" w:rsidP="00E62465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0D1AEE">
        <w:rPr>
          <w:rFonts w:asciiTheme="majorHAnsi" w:hAnsiTheme="majorHAnsi" w:cstheme="majorHAnsi"/>
          <w:highlight w:val="lightGray"/>
        </w:rPr>
        <w:t xml:space="preserve">Router(config-router)#redistribute rip metric 5000 subnets   </w:t>
      </w:r>
    </w:p>
    <w:p w:rsidR="00E62465" w:rsidRPr="000D1AEE" w:rsidRDefault="00E62465" w:rsidP="00E62465">
      <w:pPr>
        <w:spacing w:line="240" w:lineRule="auto"/>
        <w:rPr>
          <w:rFonts w:asciiTheme="majorHAnsi" w:hAnsiTheme="majorHAnsi" w:cstheme="majorHAnsi"/>
        </w:rPr>
      </w:pPr>
      <w:r w:rsidRPr="000D1AEE">
        <w:rPr>
          <w:rFonts w:asciiTheme="majorHAnsi" w:hAnsiTheme="majorHAnsi" w:cstheme="majorHAnsi"/>
          <w:highlight w:val="lightGray"/>
        </w:rPr>
        <w:t>Router(config-router)#network 192.168.0.96 0.0.0.7 area 0</w:t>
      </w:r>
    </w:p>
    <w:p w:rsidR="00D31AC9" w:rsidRPr="00D31AC9" w:rsidRDefault="007113E5" w:rsidP="00E43347">
      <w:r>
        <w:t xml:space="preserve">U </w:t>
      </w:r>
      <w:r w:rsidR="00D31AC9">
        <w:t>RIP</w:t>
      </w:r>
      <w:r>
        <w:t xml:space="preserve"> verze 2</w:t>
      </w:r>
      <w:r w:rsidR="00D31AC9" w:rsidRPr="00D31AC9">
        <w:t>:</w:t>
      </w:r>
    </w:p>
    <w:p w:rsidR="00D31AC9" w:rsidRDefault="007113E5" w:rsidP="00E433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Redistribute ospf [identifikátor pro OSPF síť (číslo)] metric [metrická hodnota]</w:t>
      </w:r>
      <w:r w:rsidR="00E62465">
        <w:rPr>
          <w:rFonts w:asciiTheme="majorHAnsi" w:hAnsiTheme="majorHAnsi" w:cstheme="majorHAnsi"/>
        </w:rPr>
        <w:t xml:space="preserve"> // redistribuce</w:t>
      </w:r>
    </w:p>
    <w:p w:rsidR="00E62465" w:rsidRDefault="00E62465" w:rsidP="00E43347">
      <w:pPr>
        <w:rPr>
          <w:rFonts w:asciiTheme="majorHAnsi" w:hAnsiTheme="majorHAnsi" w:cstheme="majorHAnsi"/>
        </w:rPr>
      </w:pPr>
    </w:p>
    <w:p w:rsidR="00E62465" w:rsidRDefault="00E62465" w:rsidP="00E433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Ukázka redistribuce do RIP:</w:t>
      </w:r>
    </w:p>
    <w:p w:rsidR="007113E5" w:rsidRPr="000D1AEE" w:rsidRDefault="007113E5" w:rsidP="007113E5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0D1AEE">
        <w:rPr>
          <w:rFonts w:asciiTheme="majorHAnsi" w:hAnsiTheme="majorHAnsi" w:cstheme="majorHAnsi"/>
          <w:highlight w:val="lightGray"/>
        </w:rPr>
        <w:t xml:space="preserve">Router(config)#router rip                              </w:t>
      </w:r>
    </w:p>
    <w:p w:rsidR="007113E5" w:rsidRPr="000D1AEE" w:rsidRDefault="007113E5" w:rsidP="007113E5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0D1AEE">
        <w:rPr>
          <w:rFonts w:asciiTheme="majorHAnsi" w:hAnsiTheme="majorHAnsi" w:cstheme="majorHAnsi"/>
          <w:highlight w:val="lightGray"/>
        </w:rPr>
        <w:t xml:space="preserve">Router(config-router)#version 2                               </w:t>
      </w:r>
    </w:p>
    <w:p w:rsidR="007113E5" w:rsidRPr="000D1AEE" w:rsidRDefault="007113E5" w:rsidP="007113E5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0D1AEE">
        <w:rPr>
          <w:rFonts w:asciiTheme="majorHAnsi" w:hAnsiTheme="majorHAnsi" w:cstheme="majorHAnsi"/>
          <w:highlight w:val="lightGray"/>
        </w:rPr>
        <w:t xml:space="preserve">Router(config-router)#redistribute ospf 1 metric 5           </w:t>
      </w:r>
    </w:p>
    <w:p w:rsidR="007113E5" w:rsidRPr="000D1AEE" w:rsidRDefault="007113E5" w:rsidP="007113E5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0D1AEE">
        <w:rPr>
          <w:rFonts w:asciiTheme="majorHAnsi" w:hAnsiTheme="majorHAnsi" w:cstheme="majorHAnsi"/>
          <w:highlight w:val="lightGray"/>
        </w:rPr>
        <w:t xml:space="preserve">Router(config-router)#network 192.168.0.96                   </w:t>
      </w:r>
    </w:p>
    <w:p w:rsidR="00D31AC9" w:rsidRPr="000D1AEE" w:rsidRDefault="007113E5" w:rsidP="00E62465">
      <w:pPr>
        <w:spacing w:line="240" w:lineRule="auto"/>
        <w:rPr>
          <w:rFonts w:asciiTheme="majorHAnsi" w:hAnsiTheme="majorHAnsi" w:cstheme="majorHAnsi"/>
        </w:rPr>
      </w:pPr>
      <w:r w:rsidRPr="000D1AEE">
        <w:rPr>
          <w:rFonts w:asciiTheme="majorHAnsi" w:hAnsiTheme="majorHAnsi" w:cstheme="majorHAnsi"/>
          <w:highlight w:val="lightGray"/>
        </w:rPr>
        <w:t>Router(config-router)#no auto-summary</w:t>
      </w:r>
      <w:r w:rsidRPr="000D1AEE">
        <w:rPr>
          <w:rFonts w:asciiTheme="majorHAnsi" w:hAnsiTheme="majorHAnsi" w:cstheme="majorHAnsi"/>
        </w:rPr>
        <w:t xml:space="preserve">    </w:t>
      </w:r>
    </w:p>
    <w:p w:rsidR="00E62465" w:rsidRPr="00E62465" w:rsidRDefault="00E62465" w:rsidP="00E62465">
      <w:pPr>
        <w:spacing w:line="240" w:lineRule="auto"/>
        <w:rPr>
          <w:rFonts w:asciiTheme="majorHAnsi" w:hAnsiTheme="majorHAnsi" w:cstheme="majorHAnsi"/>
          <w:b/>
        </w:rPr>
      </w:pPr>
    </w:p>
    <w:p w:rsidR="00D31AC9" w:rsidRDefault="00D31AC9" w:rsidP="00E62465">
      <w:pPr>
        <w:pStyle w:val="Nadpis2"/>
      </w:pPr>
      <w:bookmarkStart w:id="75" w:name="_Toc472386438"/>
      <w:r>
        <w:t>EIGRP do OSPF</w:t>
      </w:r>
      <w:bookmarkEnd w:id="75"/>
    </w:p>
    <w:p w:rsidR="00D31AC9" w:rsidRDefault="00E62465" w:rsidP="00E43347">
      <w:r>
        <w:t xml:space="preserve">Redistribuce z EIGRP do OSPF je ve své podstatě stejná jako u RIP do OSPF, </w:t>
      </w:r>
      <w:r w:rsidR="004F5564">
        <w:t>provádí se na hraničním směrovači. Nastavuje se zde více podmínek</w:t>
      </w:r>
      <w:r w:rsidR="000D1AEE">
        <w:t>, zvláště u časti - OSPF do EIGRP</w:t>
      </w:r>
      <w:r w:rsidR="004F5564">
        <w:t>.</w:t>
      </w:r>
    </w:p>
    <w:p w:rsidR="004F5564" w:rsidRDefault="004F5564" w:rsidP="004F5564">
      <w:pPr>
        <w:jc w:val="center"/>
      </w:pPr>
      <w:r>
        <w:pict>
          <v:shape id="_x0000_i1033" type="#_x0000_t75" style="width:231.25pt;height:263.1pt">
            <v:imagedata r:id="rId21" o:title="obr3"/>
          </v:shape>
        </w:pict>
      </w:r>
    </w:p>
    <w:p w:rsidR="004F5564" w:rsidRDefault="000D1AEE" w:rsidP="004F5564">
      <w:pPr>
        <w:jc w:val="left"/>
      </w:pPr>
      <w:r>
        <w:t>Nastavení</w:t>
      </w:r>
      <w:r w:rsidR="004F5564">
        <w:t xml:space="preserve"> OSPF do EIGRP:</w:t>
      </w:r>
    </w:p>
    <w:p w:rsidR="004F5564" w:rsidRPr="000D1AEE" w:rsidRDefault="004F5564" w:rsidP="004F5564">
      <w:pPr>
        <w:spacing w:line="240" w:lineRule="auto"/>
        <w:jc w:val="left"/>
        <w:rPr>
          <w:rFonts w:asciiTheme="majorHAnsi" w:hAnsiTheme="majorHAnsi" w:cstheme="majorHAnsi"/>
          <w:highlight w:val="lightGray"/>
        </w:rPr>
      </w:pPr>
      <w:r w:rsidRPr="000D1AEE">
        <w:rPr>
          <w:rFonts w:asciiTheme="majorHAnsi" w:hAnsiTheme="majorHAnsi" w:cstheme="majorHAnsi"/>
          <w:highlight w:val="lightGray"/>
        </w:rPr>
        <w:t>Router(config-router)#redistribute ospf 1 metric ? //maximální Kbity za sekundu</w:t>
      </w:r>
    </w:p>
    <w:p w:rsidR="004F5564" w:rsidRPr="000D1AEE" w:rsidRDefault="004F5564" w:rsidP="004F5564">
      <w:pPr>
        <w:spacing w:line="240" w:lineRule="auto"/>
        <w:jc w:val="left"/>
        <w:rPr>
          <w:rFonts w:asciiTheme="majorHAnsi" w:hAnsiTheme="majorHAnsi" w:cstheme="majorHAnsi"/>
          <w:highlight w:val="lightGray"/>
        </w:rPr>
      </w:pPr>
      <w:r w:rsidRPr="000D1AEE">
        <w:rPr>
          <w:rFonts w:asciiTheme="majorHAnsi" w:hAnsiTheme="majorHAnsi" w:cstheme="majorHAnsi"/>
          <w:highlight w:val="lightGray"/>
        </w:rPr>
        <w:t>Router(config-router)#redistribute ospf 1 metric 1500 ? // EIGRP metrické zpozdění, kde 1 je 10 milisekund</w:t>
      </w:r>
    </w:p>
    <w:p w:rsidR="004F5564" w:rsidRPr="000D1AEE" w:rsidRDefault="004F5564" w:rsidP="004F5564">
      <w:pPr>
        <w:spacing w:line="240" w:lineRule="auto"/>
        <w:jc w:val="left"/>
        <w:rPr>
          <w:rFonts w:asciiTheme="majorHAnsi" w:hAnsiTheme="majorHAnsi" w:cstheme="majorHAnsi"/>
          <w:highlight w:val="lightGray"/>
        </w:rPr>
      </w:pPr>
      <w:r w:rsidRPr="000D1AEE">
        <w:rPr>
          <w:rFonts w:asciiTheme="majorHAnsi" w:hAnsiTheme="majorHAnsi" w:cstheme="majorHAnsi"/>
          <w:highlight w:val="lightGray"/>
        </w:rPr>
        <w:t>Router(config-router)#redistribute ospf 1 metric 1500 1000 ? // EIGRP metrická spolehlivost, kde 255 je 100% spolehlivá</w:t>
      </w:r>
    </w:p>
    <w:p w:rsidR="004F5564" w:rsidRPr="000D1AEE" w:rsidRDefault="004F5564" w:rsidP="004F5564">
      <w:pPr>
        <w:spacing w:line="240" w:lineRule="auto"/>
        <w:jc w:val="left"/>
        <w:rPr>
          <w:rFonts w:asciiTheme="majorHAnsi" w:hAnsiTheme="majorHAnsi" w:cstheme="majorHAnsi"/>
          <w:highlight w:val="lightGray"/>
        </w:rPr>
      </w:pPr>
      <w:r w:rsidRPr="000D1AEE">
        <w:rPr>
          <w:rFonts w:asciiTheme="majorHAnsi" w:hAnsiTheme="majorHAnsi" w:cstheme="majorHAnsi"/>
          <w:highlight w:val="lightGray"/>
        </w:rPr>
        <w:t>Router(config-router)#redistribute ospf 1 metric 1500 1000 255 ? // EIGRP efektivní metrická vlnová délka načítání, kde 255 je 100% načteno</w:t>
      </w:r>
    </w:p>
    <w:p w:rsidR="004F5564" w:rsidRPr="000D1AEE" w:rsidRDefault="004F5564" w:rsidP="004F5564">
      <w:pPr>
        <w:spacing w:line="240" w:lineRule="auto"/>
        <w:jc w:val="left"/>
        <w:rPr>
          <w:rFonts w:asciiTheme="majorHAnsi" w:hAnsiTheme="majorHAnsi" w:cstheme="majorHAnsi"/>
          <w:highlight w:val="lightGray"/>
        </w:rPr>
      </w:pPr>
      <w:r w:rsidRPr="000D1AEE">
        <w:rPr>
          <w:rFonts w:asciiTheme="majorHAnsi" w:hAnsiTheme="majorHAnsi" w:cstheme="majorHAnsi"/>
          <w:highlight w:val="lightGray"/>
        </w:rPr>
        <w:lastRenderedPageBreak/>
        <w:t xml:space="preserve">Router(config-router)#redistribute </w:t>
      </w:r>
      <w:r w:rsidR="000D1AEE" w:rsidRPr="000D1AEE">
        <w:rPr>
          <w:rFonts w:asciiTheme="majorHAnsi" w:hAnsiTheme="majorHAnsi" w:cstheme="majorHAnsi"/>
          <w:highlight w:val="lightGray"/>
        </w:rPr>
        <w:t xml:space="preserve">ospf 1 metric 1500 1000 255 1 ? // </w:t>
      </w:r>
      <w:r w:rsidRPr="000D1AEE">
        <w:rPr>
          <w:rFonts w:asciiTheme="majorHAnsi" w:hAnsiTheme="majorHAnsi" w:cstheme="majorHAnsi"/>
          <w:highlight w:val="lightGray"/>
        </w:rPr>
        <w:t>EIGRP maximální přenosová jednotka cesty</w:t>
      </w:r>
    </w:p>
    <w:p w:rsidR="004F5564" w:rsidRPr="000D1AEE" w:rsidRDefault="004F5564" w:rsidP="004F5564">
      <w:pPr>
        <w:spacing w:line="240" w:lineRule="auto"/>
        <w:jc w:val="left"/>
        <w:rPr>
          <w:rFonts w:asciiTheme="majorHAnsi" w:hAnsiTheme="majorHAnsi" w:cstheme="majorHAnsi"/>
        </w:rPr>
      </w:pPr>
      <w:r w:rsidRPr="000D1AEE">
        <w:rPr>
          <w:rFonts w:asciiTheme="majorHAnsi" w:hAnsiTheme="majorHAnsi" w:cstheme="majorHAnsi"/>
          <w:highlight w:val="lightGray"/>
        </w:rPr>
        <w:t>R2(config-router)#redistribute ospf 1 metric 1500 1000 255 1 1500</w:t>
      </w:r>
    </w:p>
    <w:p w:rsidR="000D1AEE" w:rsidRDefault="000D1AEE" w:rsidP="004F5564">
      <w:pPr>
        <w:spacing w:line="240" w:lineRule="auto"/>
        <w:jc w:val="left"/>
      </w:pPr>
    </w:p>
    <w:p w:rsidR="000D1AEE" w:rsidRDefault="000D1AEE" w:rsidP="004F5564">
      <w:pPr>
        <w:spacing w:line="240" w:lineRule="auto"/>
        <w:jc w:val="left"/>
      </w:pPr>
      <w:r>
        <w:t xml:space="preserve">Nastavení EIGRP do OSPF je poněkud jednoduší: </w:t>
      </w:r>
    </w:p>
    <w:p w:rsidR="000D1AEE" w:rsidRPr="000D1AEE" w:rsidRDefault="000D1AEE" w:rsidP="004F5564">
      <w:pPr>
        <w:spacing w:line="240" w:lineRule="auto"/>
        <w:jc w:val="left"/>
        <w:rPr>
          <w:rFonts w:asciiTheme="majorHAnsi" w:hAnsiTheme="majorHAnsi" w:cstheme="majorHAnsi"/>
        </w:rPr>
      </w:pPr>
      <w:r w:rsidRPr="000D1AEE">
        <w:rPr>
          <w:rFonts w:asciiTheme="majorHAnsi" w:hAnsiTheme="majorHAnsi" w:cstheme="majorHAnsi"/>
          <w:color w:val="333333"/>
          <w:shd w:val="clear" w:color="auto" w:fill="FFFFFF"/>
        </w:rPr>
        <w:t>Router(config-router)#</w:t>
      </w:r>
      <w:r w:rsidRPr="000D1AEE">
        <w:rPr>
          <w:rFonts w:asciiTheme="majorHAnsi" w:hAnsiTheme="majorHAnsi" w:cstheme="majorHAnsi"/>
          <w:b/>
          <w:color w:val="333333"/>
          <w:shd w:val="clear" w:color="auto" w:fill="FFFFFF"/>
        </w:rPr>
        <w:t>redistribute eigrp</w:t>
      </w:r>
      <w:r w:rsidRPr="000D1AEE">
        <w:rPr>
          <w:rFonts w:asciiTheme="majorHAnsi" w:hAnsiTheme="majorHAnsi" w:cstheme="majorHAnsi"/>
          <w:color w:val="333333"/>
          <w:shd w:val="clear" w:color="auto" w:fill="FFFFFF"/>
        </w:rPr>
        <w:t xml:space="preserve"> 60 </w:t>
      </w:r>
      <w:r w:rsidRPr="000D1AEE">
        <w:rPr>
          <w:rFonts w:asciiTheme="majorHAnsi" w:hAnsiTheme="majorHAnsi" w:cstheme="majorHAnsi"/>
          <w:b/>
          <w:color w:val="333333"/>
          <w:shd w:val="clear" w:color="auto" w:fill="FFFFFF"/>
        </w:rPr>
        <w:t>metric</w:t>
      </w:r>
      <w:r w:rsidRPr="000D1AEE">
        <w:rPr>
          <w:rFonts w:asciiTheme="majorHAnsi" w:hAnsiTheme="majorHAnsi" w:cstheme="majorHAnsi"/>
          <w:color w:val="333333"/>
          <w:shd w:val="clear" w:color="auto" w:fill="FFFFFF"/>
        </w:rPr>
        <w:t xml:space="preserve"> 60 </w:t>
      </w:r>
      <w:r w:rsidRPr="000D1AEE">
        <w:rPr>
          <w:rFonts w:asciiTheme="majorHAnsi" w:hAnsiTheme="majorHAnsi" w:cstheme="majorHAnsi"/>
          <w:b/>
          <w:color w:val="333333"/>
          <w:shd w:val="clear" w:color="auto" w:fill="FFFFFF"/>
        </w:rPr>
        <w:t>subnets</w:t>
      </w:r>
      <w:r>
        <w:rPr>
          <w:rFonts w:asciiTheme="majorHAnsi" w:hAnsiTheme="majorHAnsi" w:cstheme="majorHAnsi"/>
          <w:color w:val="333333"/>
          <w:shd w:val="clear" w:color="auto" w:fill="FFFFFF"/>
        </w:rPr>
        <w:t xml:space="preserve"> // kde stačí nastavit, která EIGRP síť se má redistribuovat a s jakou hodnotou</w:t>
      </w:r>
    </w:p>
    <w:p w:rsidR="008B5B47" w:rsidRDefault="008B5B47" w:rsidP="00E43347">
      <w:pPr>
        <w:ind w:left="720"/>
        <w:rPr>
          <w:i/>
        </w:rPr>
      </w:pPr>
    </w:p>
    <w:p w:rsidR="00230592" w:rsidRDefault="00230592" w:rsidP="00E43347">
      <w:pPr>
        <w:ind w:left="360"/>
      </w:pPr>
    </w:p>
    <w:p w:rsidR="00483A69" w:rsidRDefault="00483A69" w:rsidP="00E43347"/>
    <w:p w:rsidR="00230592" w:rsidRPr="00A0246F" w:rsidRDefault="00230592" w:rsidP="00E43347">
      <w:pPr>
        <w:ind w:left="360"/>
        <w:rPr>
          <w:i/>
        </w:rPr>
      </w:pPr>
    </w:p>
    <w:p w:rsidR="00483A69" w:rsidRDefault="00483A69" w:rsidP="00E43347"/>
    <w:p w:rsidR="00483A69" w:rsidRPr="00EF13E0" w:rsidRDefault="00B8449A" w:rsidP="00E43347">
      <w:pPr>
        <w:pStyle w:val="Nadpis1"/>
        <w:numPr>
          <w:ilvl w:val="0"/>
          <w:numId w:val="0"/>
        </w:numPr>
        <w:ind w:left="360" w:hanging="360"/>
        <w:jc w:val="both"/>
        <w:rPr>
          <w:b w:val="0"/>
          <w:caps w:val="0"/>
        </w:rPr>
      </w:pPr>
      <w:bookmarkStart w:id="76" w:name="_Toc472386439"/>
      <w:r w:rsidRPr="00EF13E0">
        <w:rPr>
          <w:rStyle w:val="NadpisChar"/>
          <w:b/>
          <w:caps/>
        </w:rPr>
        <w:lastRenderedPageBreak/>
        <w:t>Závěr</w:t>
      </w:r>
      <w:bookmarkEnd w:id="76"/>
    </w:p>
    <w:p w:rsidR="00AB18DA" w:rsidRPr="00EF13E0" w:rsidRDefault="00347D4B" w:rsidP="00E43347">
      <w:r w:rsidRPr="00EF13E0">
        <w:rPr>
          <w:rStyle w:val="Zdraznnintenzivn"/>
          <w:i w:val="0"/>
          <w:color w:val="auto"/>
        </w:rPr>
        <w:t>Práce nabídla přehled vývoje síťových protokolů</w:t>
      </w:r>
      <w:r w:rsidR="008A13BD">
        <w:rPr>
          <w:rStyle w:val="Zdraznnintenzivn"/>
          <w:i w:val="0"/>
          <w:color w:val="auto"/>
        </w:rPr>
        <w:t xml:space="preserve"> od</w:t>
      </w:r>
      <w:r w:rsidRPr="00EF13E0">
        <w:rPr>
          <w:rStyle w:val="Zdraznnintenzivn"/>
          <w:i w:val="0"/>
          <w:color w:val="auto"/>
        </w:rPr>
        <w:t xml:space="preserve"> technologií RIP a EIGRP až po nejmodernější OSPF protokoly. Postupně ukázala redistribuci starších směrovacích protokolů v novější, které umožňují rozdělení větších sítí do menších oblastí. Součástí práce je i grafická dokumentace a příklady počítání síťových cest.</w:t>
      </w:r>
    </w:p>
    <w:p w:rsidR="00E15D00" w:rsidRDefault="00E15D00" w:rsidP="00E43347"/>
    <w:p w:rsidR="00802D4F" w:rsidRDefault="00802D4F" w:rsidP="00E43347"/>
    <w:p w:rsidR="00F03DA6" w:rsidRDefault="00F03DA6" w:rsidP="00E43347">
      <w:pPr>
        <w:pStyle w:val="Nadpis"/>
        <w:jc w:val="both"/>
        <w:rPr>
          <w:rStyle w:val="Pokec"/>
        </w:rPr>
      </w:pPr>
      <w:bookmarkStart w:id="77" w:name="_Toc37577735"/>
      <w:bookmarkStart w:id="78" w:name="_Toc88120446"/>
      <w:bookmarkStart w:id="79" w:name="_Toc88120683"/>
      <w:bookmarkStart w:id="80" w:name="_Toc88120895"/>
      <w:bookmarkStart w:id="81" w:name="_Toc88120999"/>
      <w:bookmarkStart w:id="82" w:name="_Toc88121042"/>
      <w:bookmarkStart w:id="83" w:name="_Toc88121179"/>
      <w:bookmarkStart w:id="84" w:name="_Toc88121553"/>
      <w:bookmarkStart w:id="85" w:name="_Toc88121610"/>
      <w:bookmarkStart w:id="86" w:name="_Toc88121748"/>
      <w:bookmarkStart w:id="87" w:name="_Toc88122014"/>
      <w:bookmarkStart w:id="88" w:name="_Toc88124619"/>
      <w:bookmarkStart w:id="89" w:name="_Toc88124656"/>
      <w:bookmarkStart w:id="90" w:name="_Toc88124806"/>
      <w:bookmarkStart w:id="91" w:name="_Toc88125789"/>
      <w:bookmarkStart w:id="92" w:name="_Toc88126309"/>
      <w:bookmarkStart w:id="93" w:name="_Toc88126460"/>
      <w:bookmarkStart w:id="94" w:name="_Toc88126527"/>
      <w:bookmarkStart w:id="95" w:name="_Toc88126556"/>
      <w:bookmarkStart w:id="96" w:name="_Toc88126772"/>
      <w:bookmarkStart w:id="97" w:name="_Toc88126862"/>
      <w:bookmarkStart w:id="98" w:name="_Toc88127103"/>
      <w:bookmarkStart w:id="99" w:name="_Toc88127146"/>
      <w:bookmarkStart w:id="100" w:name="_Toc88128511"/>
      <w:bookmarkStart w:id="101" w:name="_Toc107634153"/>
      <w:bookmarkStart w:id="102" w:name="_Toc107635188"/>
      <w:bookmarkStart w:id="103" w:name="_Toc107635228"/>
      <w:bookmarkStart w:id="104" w:name="_Toc107635245"/>
      <w:bookmarkStart w:id="105" w:name="_Toc472386440"/>
      <w:r>
        <w:lastRenderedPageBreak/>
        <w:t>Seznam použit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 w:rsidR="00802D4F">
        <w:t>ýCH INFORMAČNÍCH ZDROJů</w:t>
      </w:r>
      <w:bookmarkEnd w:id="105"/>
    </w:p>
    <w:p w:rsidR="000D1AEE" w:rsidRDefault="00F03DA6" w:rsidP="000D1AEE">
      <w:pPr>
        <w:pStyle w:val="Literatura"/>
      </w:pPr>
      <w:bookmarkStart w:id="106" w:name="_Ref94455389"/>
      <w:r>
        <w:t>[</w:t>
      </w:r>
      <w:r w:rsidR="007B3B69">
        <w:fldChar w:fldCharType="begin"/>
      </w:r>
      <w:r w:rsidR="007B3B69">
        <w:instrText xml:space="preserve"> SEQ [ \* ARABIC </w:instrText>
      </w:r>
      <w:r w:rsidR="007B3B69">
        <w:fldChar w:fldCharType="separate"/>
      </w:r>
      <w:r w:rsidR="001676A8">
        <w:rPr>
          <w:noProof/>
        </w:rPr>
        <w:t>1</w:t>
      </w:r>
      <w:r w:rsidR="007B3B69">
        <w:rPr>
          <w:noProof/>
        </w:rPr>
        <w:fldChar w:fldCharType="end"/>
      </w:r>
      <w:bookmarkEnd w:id="106"/>
      <w:r>
        <w:t>]</w:t>
      </w:r>
      <w:r w:rsidR="003652EE">
        <w:tab/>
      </w:r>
      <w:r w:rsidR="003652EE">
        <w:tab/>
      </w:r>
      <w:r w:rsidR="000D1AEE">
        <w:t>Mubashir VP. Redistribution between EIGRP and OSPF Cisco Router Configuration. 2014. &lt;</w:t>
      </w:r>
      <w:r w:rsidR="000D1AEE" w:rsidRPr="000D1AEE">
        <w:t xml:space="preserve"> http://www.smartpctricks.com/2014/04/redistribution-between-eigrp-and-ospf.html</w:t>
      </w:r>
      <w:r w:rsidR="000D1AEE">
        <w:t>&gt;</w:t>
      </w:r>
    </w:p>
    <w:p w:rsidR="003652EE" w:rsidRPr="003652EE" w:rsidRDefault="003652EE" w:rsidP="00E43347">
      <w:pPr>
        <w:pStyle w:val="Literatura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="00C353B8">
        <w:rPr>
          <w:lang w:val="en-US"/>
        </w:rPr>
        <w:t xml:space="preserve">Bouška, </w:t>
      </w:r>
      <w:r w:rsidR="000D1AEE">
        <w:rPr>
          <w:lang w:val="en-US"/>
        </w:rPr>
        <w:t>Petr. Cisco Routing 2 –</w:t>
      </w:r>
      <w:r w:rsidR="00C353B8">
        <w:rPr>
          <w:lang w:val="en-US"/>
        </w:rPr>
        <w:t xml:space="preserve"> EIGRP. 2009 &lt;</w:t>
      </w:r>
      <w:r w:rsidR="00C353B8" w:rsidRPr="00C353B8">
        <w:rPr>
          <w:lang w:val="en-US"/>
        </w:rPr>
        <w:t>http://www.samuraj-cz.com/clanek/cisco-routing-2-eigrp-enhanced-in</w:t>
      </w:r>
      <w:r w:rsidR="00C353B8">
        <w:rPr>
          <w:lang w:val="en-US"/>
        </w:rPr>
        <w:t>terior-gateway-routing-protocol&gt;</w:t>
      </w:r>
    </w:p>
    <w:p w:rsidR="003652EE" w:rsidRDefault="003652EE" w:rsidP="00E43347">
      <w:pPr>
        <w:pStyle w:val="Literatura"/>
      </w:pPr>
      <w:r>
        <w:t>[3]</w:t>
      </w:r>
      <w:r>
        <w:tab/>
      </w:r>
      <w:r>
        <w:tab/>
      </w:r>
      <w:r w:rsidR="00C353B8">
        <w:rPr>
          <w:lang w:val="en-US"/>
        </w:rPr>
        <w:t>Bouška, Petr. Cisco Routing 3 – OSPF. 2009 &lt;</w:t>
      </w:r>
      <w:r w:rsidR="00C353B8" w:rsidRPr="00C353B8">
        <w:t xml:space="preserve"> </w:t>
      </w:r>
      <w:r w:rsidR="00C353B8" w:rsidRPr="00C353B8">
        <w:rPr>
          <w:lang w:val="en-US"/>
        </w:rPr>
        <w:t>http://www.samuraj-cz.com/clanek/cisco-routing-3-ospf-open-shortest-path-first/</w:t>
      </w:r>
      <w:r w:rsidR="00C353B8">
        <w:rPr>
          <w:lang w:val="en-US"/>
        </w:rPr>
        <w:t>&gt;</w:t>
      </w:r>
    </w:p>
    <w:p w:rsidR="00F03DA6" w:rsidRDefault="003652EE" w:rsidP="00E43347">
      <w:pPr>
        <w:pStyle w:val="Literatura"/>
        <w:rPr>
          <w:bCs/>
        </w:rPr>
      </w:pPr>
      <w:r>
        <w:rPr>
          <w:lang w:val="en-US"/>
        </w:rPr>
        <w:t>[4]</w:t>
      </w:r>
      <w:r>
        <w:tab/>
      </w:r>
      <w:r>
        <w:tab/>
      </w:r>
      <w:r w:rsidR="00CC6C54">
        <w:rPr>
          <w:lang w:val="en-US"/>
        </w:rPr>
        <w:t>Balchunas, Aaron. Routing Information Protocol. 2003 &lt;</w:t>
      </w:r>
      <w:r w:rsidR="00CC6C54" w:rsidRPr="00CC6C54">
        <w:t xml:space="preserve"> http://www.routeralley.com/guides/rip.pdf</w:t>
      </w:r>
    </w:p>
    <w:p w:rsidR="00802D4F" w:rsidRDefault="00802D4F" w:rsidP="00CC6C54">
      <w:pPr>
        <w:pStyle w:val="Literatura"/>
        <w:ind w:left="0" w:firstLine="0"/>
        <w:rPr>
          <w:bCs/>
        </w:rPr>
      </w:pPr>
    </w:p>
    <w:p w:rsidR="00D054DB" w:rsidRDefault="00D054DB" w:rsidP="00E43347">
      <w:pPr>
        <w:pStyle w:val="Literatura"/>
        <w:rPr>
          <w:bCs/>
        </w:rPr>
      </w:pPr>
    </w:p>
    <w:p w:rsidR="001B6F92" w:rsidRPr="008471FB" w:rsidRDefault="001B6F92" w:rsidP="00581B4D">
      <w:pPr>
        <w:rPr>
          <w:i/>
        </w:rPr>
      </w:pPr>
    </w:p>
    <w:sectPr w:rsidR="001B6F92" w:rsidRPr="008471FB" w:rsidSect="000F1F8E">
      <w:headerReference w:type="default" r:id="rId22"/>
      <w:footerReference w:type="default" r:id="rId23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62E" w:rsidRDefault="001E362E">
      <w:r>
        <w:separator/>
      </w:r>
    </w:p>
    <w:p w:rsidR="001E362E" w:rsidRDefault="001E362E"/>
  </w:endnote>
  <w:endnote w:type="continuationSeparator" w:id="0">
    <w:p w:rsidR="001E362E" w:rsidRDefault="001E362E">
      <w:r>
        <w:continuationSeparator/>
      </w:r>
    </w:p>
    <w:p w:rsidR="001E362E" w:rsidRDefault="001E36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06D" w:rsidRDefault="00BF206D">
    <w:pPr>
      <w:pStyle w:val="Zpat"/>
      <w:jc w:val="center"/>
    </w:pPr>
  </w:p>
  <w:p w:rsidR="00BF206D" w:rsidRDefault="00BF206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54494"/>
      <w:docPartObj>
        <w:docPartGallery w:val="Page Numbers (Bottom of Page)"/>
        <w:docPartUnique/>
      </w:docPartObj>
    </w:sdtPr>
    <w:sdtContent>
      <w:p w:rsidR="00BF206D" w:rsidRDefault="00BF206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EA9">
          <w:rPr>
            <w:noProof/>
          </w:rPr>
          <w:t>1</w:t>
        </w:r>
        <w:r>
          <w:fldChar w:fldCharType="end"/>
        </w:r>
      </w:p>
    </w:sdtContent>
  </w:sdt>
  <w:p w:rsidR="00BF206D" w:rsidRDefault="00BF206D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06D" w:rsidRDefault="00BF206D">
    <w:pPr>
      <w:pStyle w:val="Zpat"/>
      <w:jc w:val="center"/>
    </w:pPr>
  </w:p>
  <w:p w:rsidR="00BF206D" w:rsidRDefault="00BF206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62E" w:rsidRDefault="001E362E">
      <w:r>
        <w:separator/>
      </w:r>
    </w:p>
    <w:p w:rsidR="001E362E" w:rsidRDefault="001E362E"/>
  </w:footnote>
  <w:footnote w:type="continuationSeparator" w:id="0">
    <w:p w:rsidR="001E362E" w:rsidRDefault="001E362E">
      <w:r>
        <w:continuationSeparator/>
      </w:r>
    </w:p>
    <w:p w:rsidR="001E362E" w:rsidRDefault="001E36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06D" w:rsidRDefault="00BF206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06D" w:rsidRPr="000F1F8E" w:rsidRDefault="00BF206D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759C"/>
    <w:multiLevelType w:val="multilevel"/>
    <w:tmpl w:val="0B644BF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2FE4720"/>
    <w:multiLevelType w:val="hybridMultilevel"/>
    <w:tmpl w:val="96A24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7C8A"/>
    <w:multiLevelType w:val="hybridMultilevel"/>
    <w:tmpl w:val="3B9E8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15EEA"/>
    <w:multiLevelType w:val="hybridMultilevel"/>
    <w:tmpl w:val="E31AED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7397C"/>
    <w:multiLevelType w:val="multilevel"/>
    <w:tmpl w:val="35ECEDE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32395"/>
    <w:multiLevelType w:val="hybridMultilevel"/>
    <w:tmpl w:val="8F4AB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51BFA"/>
    <w:multiLevelType w:val="hybridMultilevel"/>
    <w:tmpl w:val="ECAAC0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E47EE"/>
    <w:multiLevelType w:val="hybridMultilevel"/>
    <w:tmpl w:val="93221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B0F2F"/>
    <w:multiLevelType w:val="hybridMultilevel"/>
    <w:tmpl w:val="294A6ED4"/>
    <w:lvl w:ilvl="0" w:tplc="9B184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81BF0"/>
    <w:multiLevelType w:val="hybridMultilevel"/>
    <w:tmpl w:val="D56E7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D415E"/>
    <w:multiLevelType w:val="hybridMultilevel"/>
    <w:tmpl w:val="E40090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006505"/>
    <w:multiLevelType w:val="hybridMultilevel"/>
    <w:tmpl w:val="681A4A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4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1"/>
  </w:num>
  <w:num w:numId="10">
    <w:abstractNumId w:val="5"/>
  </w:num>
  <w:num w:numId="11">
    <w:abstractNumId w:val="9"/>
  </w:num>
  <w:num w:numId="12">
    <w:abstractNumId w:val="2"/>
  </w:num>
  <w:num w:numId="13">
    <w:abstractNumId w:val="8"/>
  </w:num>
  <w:num w:numId="14">
    <w:abstractNumId w:val="15"/>
  </w:num>
  <w:num w:numId="15">
    <w:abstractNumId w:val="12"/>
  </w:num>
  <w:num w:numId="16">
    <w:abstractNumId w:val="7"/>
  </w:num>
  <w:num w:numId="17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06ECC"/>
    <w:rsid w:val="00046525"/>
    <w:rsid w:val="00055845"/>
    <w:rsid w:val="00071ADE"/>
    <w:rsid w:val="000811DC"/>
    <w:rsid w:val="00086781"/>
    <w:rsid w:val="000A0D67"/>
    <w:rsid w:val="000B0E43"/>
    <w:rsid w:val="000B40C6"/>
    <w:rsid w:val="000D1AEE"/>
    <w:rsid w:val="000E2A46"/>
    <w:rsid w:val="000F1F8E"/>
    <w:rsid w:val="000F5ED1"/>
    <w:rsid w:val="000F69B3"/>
    <w:rsid w:val="001007D3"/>
    <w:rsid w:val="00106D4A"/>
    <w:rsid w:val="00115390"/>
    <w:rsid w:val="00122817"/>
    <w:rsid w:val="00131D49"/>
    <w:rsid w:val="00137BB1"/>
    <w:rsid w:val="00146C48"/>
    <w:rsid w:val="001558B0"/>
    <w:rsid w:val="00157365"/>
    <w:rsid w:val="001676A8"/>
    <w:rsid w:val="001705F5"/>
    <w:rsid w:val="00170DC4"/>
    <w:rsid w:val="00171FCE"/>
    <w:rsid w:val="001803E0"/>
    <w:rsid w:val="00185BB0"/>
    <w:rsid w:val="00190391"/>
    <w:rsid w:val="001A3D48"/>
    <w:rsid w:val="001B3080"/>
    <w:rsid w:val="001B3A46"/>
    <w:rsid w:val="001B6F92"/>
    <w:rsid w:val="001D39EF"/>
    <w:rsid w:val="001E362E"/>
    <w:rsid w:val="001F423D"/>
    <w:rsid w:val="0022478F"/>
    <w:rsid w:val="0022504E"/>
    <w:rsid w:val="00230592"/>
    <w:rsid w:val="002810D2"/>
    <w:rsid w:val="00283D18"/>
    <w:rsid w:val="00286700"/>
    <w:rsid w:val="00294C06"/>
    <w:rsid w:val="002D0AF4"/>
    <w:rsid w:val="002F3109"/>
    <w:rsid w:val="00320CEC"/>
    <w:rsid w:val="00331AC0"/>
    <w:rsid w:val="00347D4B"/>
    <w:rsid w:val="003652EE"/>
    <w:rsid w:val="00370C0A"/>
    <w:rsid w:val="003826F1"/>
    <w:rsid w:val="003844A7"/>
    <w:rsid w:val="003853DE"/>
    <w:rsid w:val="00391DFC"/>
    <w:rsid w:val="003A1E0E"/>
    <w:rsid w:val="003B05B9"/>
    <w:rsid w:val="003B2FB6"/>
    <w:rsid w:val="003C242E"/>
    <w:rsid w:val="003C6A9B"/>
    <w:rsid w:val="00403842"/>
    <w:rsid w:val="004266DF"/>
    <w:rsid w:val="00442BF5"/>
    <w:rsid w:val="00463941"/>
    <w:rsid w:val="004822D7"/>
    <w:rsid w:val="00483A69"/>
    <w:rsid w:val="00486309"/>
    <w:rsid w:val="004A12E0"/>
    <w:rsid w:val="004A3C17"/>
    <w:rsid w:val="004D19B5"/>
    <w:rsid w:val="004F5564"/>
    <w:rsid w:val="0052366A"/>
    <w:rsid w:val="0054133E"/>
    <w:rsid w:val="00560F3D"/>
    <w:rsid w:val="00570D9F"/>
    <w:rsid w:val="00581B4D"/>
    <w:rsid w:val="005A2128"/>
    <w:rsid w:val="005C3E65"/>
    <w:rsid w:val="005D5EFD"/>
    <w:rsid w:val="005F3335"/>
    <w:rsid w:val="006022A1"/>
    <w:rsid w:val="00614852"/>
    <w:rsid w:val="00657ACD"/>
    <w:rsid w:val="00662A2C"/>
    <w:rsid w:val="00676A3A"/>
    <w:rsid w:val="00680144"/>
    <w:rsid w:val="006A2DFF"/>
    <w:rsid w:val="006C2C63"/>
    <w:rsid w:val="006D5351"/>
    <w:rsid w:val="006D7F59"/>
    <w:rsid w:val="006E2B97"/>
    <w:rsid w:val="006F5411"/>
    <w:rsid w:val="0070571A"/>
    <w:rsid w:val="007113E5"/>
    <w:rsid w:val="007117A3"/>
    <w:rsid w:val="00726616"/>
    <w:rsid w:val="00730EA3"/>
    <w:rsid w:val="00756E7C"/>
    <w:rsid w:val="0077219F"/>
    <w:rsid w:val="00785D1B"/>
    <w:rsid w:val="00785D42"/>
    <w:rsid w:val="007A43BB"/>
    <w:rsid w:val="007B3B69"/>
    <w:rsid w:val="007C4434"/>
    <w:rsid w:val="00802D4F"/>
    <w:rsid w:val="00811BD3"/>
    <w:rsid w:val="00820EAE"/>
    <w:rsid w:val="00821DC5"/>
    <w:rsid w:val="00837063"/>
    <w:rsid w:val="008471FB"/>
    <w:rsid w:val="00855A83"/>
    <w:rsid w:val="00886427"/>
    <w:rsid w:val="00890922"/>
    <w:rsid w:val="00896E56"/>
    <w:rsid w:val="008A13BD"/>
    <w:rsid w:val="008B5B47"/>
    <w:rsid w:val="008B6730"/>
    <w:rsid w:val="008C16FC"/>
    <w:rsid w:val="008C4E3B"/>
    <w:rsid w:val="00907764"/>
    <w:rsid w:val="00917522"/>
    <w:rsid w:val="00917BB2"/>
    <w:rsid w:val="00932154"/>
    <w:rsid w:val="00940795"/>
    <w:rsid w:val="0096535C"/>
    <w:rsid w:val="00972F5E"/>
    <w:rsid w:val="009807D3"/>
    <w:rsid w:val="009838D2"/>
    <w:rsid w:val="009910B6"/>
    <w:rsid w:val="00A00297"/>
    <w:rsid w:val="00A0246F"/>
    <w:rsid w:val="00A0304C"/>
    <w:rsid w:val="00A07699"/>
    <w:rsid w:val="00A1344E"/>
    <w:rsid w:val="00A14EBF"/>
    <w:rsid w:val="00A15971"/>
    <w:rsid w:val="00A24EB9"/>
    <w:rsid w:val="00A2572D"/>
    <w:rsid w:val="00A53909"/>
    <w:rsid w:val="00A6562B"/>
    <w:rsid w:val="00AA1730"/>
    <w:rsid w:val="00AA7812"/>
    <w:rsid w:val="00AB18DA"/>
    <w:rsid w:val="00AB5498"/>
    <w:rsid w:val="00B05EA9"/>
    <w:rsid w:val="00B103FF"/>
    <w:rsid w:val="00B10548"/>
    <w:rsid w:val="00B17C8B"/>
    <w:rsid w:val="00B522B2"/>
    <w:rsid w:val="00B56271"/>
    <w:rsid w:val="00B56CDC"/>
    <w:rsid w:val="00B8449A"/>
    <w:rsid w:val="00B97E74"/>
    <w:rsid w:val="00BB61C4"/>
    <w:rsid w:val="00BC5DAE"/>
    <w:rsid w:val="00BD1BAD"/>
    <w:rsid w:val="00BF206D"/>
    <w:rsid w:val="00BF7150"/>
    <w:rsid w:val="00C12C2F"/>
    <w:rsid w:val="00C15754"/>
    <w:rsid w:val="00C353B8"/>
    <w:rsid w:val="00C91564"/>
    <w:rsid w:val="00CA3973"/>
    <w:rsid w:val="00CC0C7A"/>
    <w:rsid w:val="00CC6C54"/>
    <w:rsid w:val="00CC7366"/>
    <w:rsid w:val="00CE13F3"/>
    <w:rsid w:val="00CE1DE6"/>
    <w:rsid w:val="00CF7670"/>
    <w:rsid w:val="00D04AE6"/>
    <w:rsid w:val="00D054DB"/>
    <w:rsid w:val="00D12AB2"/>
    <w:rsid w:val="00D17DE7"/>
    <w:rsid w:val="00D301B4"/>
    <w:rsid w:val="00D31AC9"/>
    <w:rsid w:val="00D41AB3"/>
    <w:rsid w:val="00D433EA"/>
    <w:rsid w:val="00D65062"/>
    <w:rsid w:val="00D72EB1"/>
    <w:rsid w:val="00D75539"/>
    <w:rsid w:val="00D765BF"/>
    <w:rsid w:val="00D85DA1"/>
    <w:rsid w:val="00D92D12"/>
    <w:rsid w:val="00D967BB"/>
    <w:rsid w:val="00DA0609"/>
    <w:rsid w:val="00DA0CDC"/>
    <w:rsid w:val="00DA77F6"/>
    <w:rsid w:val="00DB32C9"/>
    <w:rsid w:val="00DB42AE"/>
    <w:rsid w:val="00DE7F43"/>
    <w:rsid w:val="00E15D00"/>
    <w:rsid w:val="00E15FA1"/>
    <w:rsid w:val="00E219C1"/>
    <w:rsid w:val="00E41AE1"/>
    <w:rsid w:val="00E43347"/>
    <w:rsid w:val="00E5416C"/>
    <w:rsid w:val="00E62465"/>
    <w:rsid w:val="00E62B7D"/>
    <w:rsid w:val="00E805D8"/>
    <w:rsid w:val="00E821E5"/>
    <w:rsid w:val="00E9780B"/>
    <w:rsid w:val="00EA4374"/>
    <w:rsid w:val="00EA693D"/>
    <w:rsid w:val="00EA7AB4"/>
    <w:rsid w:val="00EB0D51"/>
    <w:rsid w:val="00EC41DD"/>
    <w:rsid w:val="00EE5354"/>
    <w:rsid w:val="00EF13E0"/>
    <w:rsid w:val="00EF4B87"/>
    <w:rsid w:val="00F03DA6"/>
    <w:rsid w:val="00F22EB3"/>
    <w:rsid w:val="00F45C54"/>
    <w:rsid w:val="00F579D4"/>
    <w:rsid w:val="00F8275C"/>
    <w:rsid w:val="00F94A83"/>
    <w:rsid w:val="00FB0970"/>
    <w:rsid w:val="00FB6E61"/>
    <w:rsid w:val="00FC0C60"/>
    <w:rsid w:val="00FC1635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C2FC52-1EF0-428A-B01C-8FB9A561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6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22478F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15390"/>
  </w:style>
  <w:style w:type="character" w:styleId="KdHTML">
    <w:name w:val="HTML Code"/>
    <w:basedOn w:val="Standardnpsmoodstavce"/>
    <w:uiPriority w:val="99"/>
    <w:semiHidden/>
    <w:unhideWhenUsed/>
    <w:rsid w:val="0052366A"/>
    <w:rPr>
      <w:rFonts w:ascii="Courier New" w:eastAsia="Times New Roman" w:hAnsi="Courier New" w:cs="Courier New"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E4334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E43347"/>
  </w:style>
  <w:style w:type="character" w:styleId="Znakapoznpodarou">
    <w:name w:val="footnote reference"/>
    <w:basedOn w:val="Standardnpsmoodstavce"/>
    <w:uiPriority w:val="99"/>
    <w:semiHidden/>
    <w:unhideWhenUsed/>
    <w:rsid w:val="00E433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EAE01-E43D-4665-87FD-710FF2D5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1</TotalTime>
  <Pages>21</Pages>
  <Words>2752</Words>
  <Characters>15880</Characters>
  <Application>Microsoft Office Word</Application>
  <DocSecurity>0</DocSecurity>
  <Lines>441</Lines>
  <Paragraphs>278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18354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Ondřej Duda</cp:lastModifiedBy>
  <cp:revision>2</cp:revision>
  <cp:lastPrinted>2004-11-12T21:05:00Z</cp:lastPrinted>
  <dcterms:created xsi:type="dcterms:W3CDTF">2017-01-17T02:18:00Z</dcterms:created>
  <dcterms:modified xsi:type="dcterms:W3CDTF">2017-01-17T02:18:00Z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